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007E" w14:textId="325E134D" w:rsidR="00533586" w:rsidRPr="00ED2900" w:rsidRDefault="00CA43C3">
      <w:pPr>
        <w:pStyle w:val="1"/>
        <w:rPr>
          <w:lang w:val="en-US"/>
        </w:rPr>
      </w:pPr>
      <w:r>
        <w:rPr>
          <w:rFonts w:hint="eastAsia"/>
          <w:lang w:val="en-US"/>
        </w:rPr>
        <w:t>皇家加勒比官网</w:t>
      </w:r>
      <w:r>
        <w:rPr>
          <w:rFonts w:hint="eastAsia"/>
          <w:lang w:val="en-US"/>
        </w:rPr>
        <w:t>Campaign</w:t>
      </w:r>
      <w:r>
        <w:rPr>
          <w:rFonts w:hint="eastAsia"/>
          <w:lang w:val="en-US"/>
        </w:rPr>
        <w:t>文档</w:t>
      </w:r>
      <w:r>
        <w:rPr>
          <w:rFonts w:hint="eastAsia"/>
          <w:lang w:val="en-US"/>
        </w:rPr>
        <w:t>V</w:t>
      </w:r>
      <w:r w:rsidR="00326EEE">
        <w:rPr>
          <w:lang w:val="en-US"/>
        </w:rPr>
        <w:t>6</w:t>
      </w:r>
    </w:p>
    <w:p w14:paraId="2CFBD72E" w14:textId="25098535" w:rsidR="00326EEE" w:rsidRDefault="00326EEE" w:rsidP="00326EEE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更新日志</w:t>
      </w:r>
      <w:r>
        <w:rPr>
          <w:rFonts w:hint="eastAsia"/>
          <w:sz w:val="32"/>
          <w:szCs w:val="32"/>
        </w:rPr>
        <w:t xml:space="preserve">: </w:t>
      </w:r>
    </w:p>
    <w:p w14:paraId="35B99E54" w14:textId="7957047D" w:rsidR="00326EEE" w:rsidRDefault="00326EEE" w:rsidP="00326EEE">
      <w:pPr>
        <w:pStyle w:val="afc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更新跳转注册会员第二屏</w:t>
      </w:r>
    </w:p>
    <w:p w14:paraId="1A5416F7" w14:textId="20EE767E" w:rsidR="00512D88" w:rsidRDefault="00512D88" w:rsidP="00326EEE">
      <w:pPr>
        <w:pStyle w:val="afc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更新</w:t>
      </w:r>
      <w:r w:rsidR="00046D9A">
        <w:rPr>
          <w:rFonts w:hint="eastAsia"/>
          <w:sz w:val="21"/>
          <w:szCs w:val="21"/>
        </w:rPr>
        <w:t>注册登录页和会员第二屏传来源参数</w:t>
      </w:r>
    </w:p>
    <w:p w14:paraId="77448B00" w14:textId="0B88FC57" w:rsidR="00046D9A" w:rsidRPr="00326EEE" w:rsidRDefault="00046D9A" w:rsidP="00326EEE">
      <w:pPr>
        <w:pStyle w:val="afc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更新获取用户接口返回会员号</w:t>
      </w:r>
      <w:r>
        <w:rPr>
          <w:rFonts w:hint="eastAsia"/>
          <w:sz w:val="21"/>
          <w:szCs w:val="21"/>
        </w:rPr>
        <w:t>LoyaltyId</w:t>
      </w:r>
    </w:p>
    <w:p w14:paraId="169C7306" w14:textId="030F94DC" w:rsidR="00CA43C3" w:rsidRDefault="00CA43C3" w:rsidP="00CA43C3"/>
    <w:p w14:paraId="1397A49F" w14:textId="49FD30E4" w:rsidR="00AE4876" w:rsidRDefault="00AE4876" w:rsidP="00AE4876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更新日志</w:t>
      </w:r>
      <w:r>
        <w:rPr>
          <w:rFonts w:hint="eastAsia"/>
          <w:sz w:val="32"/>
          <w:szCs w:val="32"/>
        </w:rPr>
        <w:t xml:space="preserve">: </w:t>
      </w:r>
    </w:p>
    <w:p w14:paraId="3B93324E" w14:textId="3C1830F9" w:rsidR="00AE4876" w:rsidRDefault="00AE4876" w:rsidP="00AE4876">
      <w:pPr>
        <w:pStyle w:val="afc"/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更新发券接口，增加附加码字段</w:t>
      </w:r>
    </w:p>
    <w:p w14:paraId="071B9F52" w14:textId="3ACD2404" w:rsidR="00FB5956" w:rsidRDefault="00FB5956" w:rsidP="00FB5956">
      <w:pPr>
        <w:rPr>
          <w:sz w:val="21"/>
          <w:szCs w:val="21"/>
          <w:lang w:val="en-GB"/>
        </w:rPr>
      </w:pPr>
    </w:p>
    <w:p w14:paraId="695312AC" w14:textId="4EE0E795" w:rsidR="00FB5956" w:rsidRDefault="00FB5956" w:rsidP="00FB5956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更新日志</w:t>
      </w:r>
      <w:r>
        <w:rPr>
          <w:rFonts w:hint="eastAsia"/>
          <w:sz w:val="32"/>
          <w:szCs w:val="32"/>
        </w:rPr>
        <w:t xml:space="preserve">: </w:t>
      </w:r>
    </w:p>
    <w:p w14:paraId="33004FCA" w14:textId="6326DD01" w:rsidR="00FB5956" w:rsidRDefault="00FB5956" w:rsidP="00FB5956">
      <w:pPr>
        <w:pStyle w:val="afc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新增检查用户是否有付款的订单接口</w:t>
      </w:r>
    </w:p>
    <w:p w14:paraId="6AEB8B7C" w14:textId="77777777" w:rsidR="00FB5956" w:rsidRPr="00FB5956" w:rsidRDefault="00FB5956" w:rsidP="00FB5956">
      <w:pPr>
        <w:rPr>
          <w:sz w:val="21"/>
          <w:szCs w:val="21"/>
          <w:lang w:val="en-GB"/>
        </w:rPr>
      </w:pPr>
    </w:p>
    <w:p w14:paraId="07CE6224" w14:textId="77777777" w:rsidR="00AE4876" w:rsidRDefault="00AE4876" w:rsidP="00CA43C3"/>
    <w:p w14:paraId="0F286779" w14:textId="77777777" w:rsidR="00ED1C06" w:rsidRDefault="00ED1C06" w:rsidP="00CA43C3"/>
    <w:p w14:paraId="1D08F01E" w14:textId="38BE5686" w:rsidR="00ED1C06" w:rsidRPr="00AA2F33" w:rsidRDefault="00ED1C06" w:rsidP="00ED1C06">
      <w:pPr>
        <w:jc w:val="both"/>
        <w:rPr>
          <w:rFonts w:ascii="DengXian" w:eastAsia="DengXian" w:hAnsi="DengXian"/>
          <w:color w:val="FF0000"/>
          <w:sz w:val="28"/>
          <w:szCs w:val="28"/>
        </w:rPr>
      </w:pPr>
      <w:r w:rsidRPr="00BA5F54">
        <w:rPr>
          <w:rFonts w:hint="eastAsia"/>
          <w:color w:val="FF0000"/>
        </w:rPr>
        <w:t>如果</w:t>
      </w:r>
      <w:r w:rsidRPr="00BA5F54">
        <w:rPr>
          <w:rFonts w:hint="eastAsia"/>
          <w:color w:val="FF0000"/>
        </w:rPr>
        <w:t>Campaign</w:t>
      </w:r>
      <w:r w:rsidRPr="00BA5F54">
        <w:rPr>
          <w:rFonts w:hint="eastAsia"/>
          <w:color w:val="FF0000"/>
        </w:rPr>
        <w:t>页面有广告参数</w:t>
      </w:r>
      <w:r w:rsidRPr="00BA5F54">
        <w:rPr>
          <w:rFonts w:hint="eastAsia"/>
          <w:color w:val="FF0000"/>
        </w:rPr>
        <w:t xml:space="preserve">hmsr, hmpl, hmcu, hmkw, hmci, </w:t>
      </w:r>
      <w:r>
        <w:rPr>
          <w:rFonts w:hint="eastAsia"/>
          <w:color w:val="FF0000"/>
        </w:rPr>
        <w:t xml:space="preserve">cs6, </w:t>
      </w:r>
      <w:r>
        <w:rPr>
          <w:rFonts w:hint="eastAsia"/>
          <w:color w:val="FF0000"/>
        </w:rPr>
        <w:t>跳转到官网时必须将</w:t>
      </w:r>
      <w:r w:rsidRPr="00BA5F54">
        <w:rPr>
          <w:rFonts w:hint="eastAsia"/>
          <w:color w:val="FF0000"/>
        </w:rPr>
        <w:t>这次参数一起拼接在</w:t>
      </w:r>
      <w:r w:rsidRPr="00BA5F54">
        <w:rPr>
          <w:rFonts w:hint="eastAsia"/>
          <w:color w:val="FF0000"/>
        </w:rPr>
        <w:t>url</w:t>
      </w:r>
      <w:r w:rsidRPr="00BA5F54">
        <w:rPr>
          <w:rFonts w:hint="eastAsia"/>
          <w:color w:val="FF0000"/>
        </w:rPr>
        <w:t>参数上</w:t>
      </w:r>
    </w:p>
    <w:p w14:paraId="1C1642AF" w14:textId="77777777" w:rsidR="00ED1C06" w:rsidRPr="00CA43C3" w:rsidRDefault="00ED1C06" w:rsidP="00CA43C3"/>
    <w:p w14:paraId="3AA22D74" w14:textId="5486CBF7" w:rsidR="001511F6" w:rsidRDefault="001511F6" w:rsidP="001511F6">
      <w:pPr>
        <w:pStyle w:val="2"/>
      </w:pPr>
      <w:r>
        <w:rPr>
          <w:rFonts w:hint="eastAsia"/>
          <w:sz w:val="32"/>
          <w:szCs w:val="32"/>
        </w:rPr>
        <w:t>API</w:t>
      </w:r>
      <w:r>
        <w:rPr>
          <w:rFonts w:hint="eastAsia"/>
          <w:sz w:val="32"/>
          <w:szCs w:val="32"/>
        </w:rPr>
        <w:t>正式环境域名</w:t>
      </w:r>
      <w:r>
        <w:rPr>
          <w:rFonts w:hint="eastAsia"/>
          <w:sz w:val="32"/>
          <w:szCs w:val="32"/>
        </w:rPr>
        <w:t xml:space="preserve">: </w:t>
      </w:r>
      <w:r w:rsidRPr="00017247">
        <w:t>http</w:t>
      </w:r>
      <w:r w:rsidR="008F652C">
        <w:rPr>
          <w:rFonts w:hint="eastAsia"/>
        </w:rPr>
        <w:t>s</w:t>
      </w:r>
      <w:r w:rsidRPr="00017247">
        <w:t>://www.rcclchina.com.cn</w:t>
      </w:r>
    </w:p>
    <w:p w14:paraId="28DEA044" w14:textId="77777777" w:rsidR="00533586" w:rsidRPr="00ED2900" w:rsidRDefault="00ED2900" w:rsidP="00ED2900">
      <w:pPr>
        <w:pStyle w:val="2"/>
        <w:numPr>
          <w:ilvl w:val="0"/>
          <w:numId w:val="5"/>
        </w:numPr>
        <w:rPr>
          <w:sz w:val="32"/>
          <w:szCs w:val="32"/>
        </w:rPr>
      </w:pPr>
      <w:r w:rsidRPr="00ED2900">
        <w:rPr>
          <w:rFonts w:hint="eastAsia"/>
          <w:sz w:val="32"/>
          <w:szCs w:val="32"/>
        </w:rPr>
        <w:t>用户登录注册跳转</w:t>
      </w:r>
      <w:r w:rsidRPr="00ED2900">
        <w:rPr>
          <w:rFonts w:hint="eastAsia"/>
          <w:sz w:val="32"/>
          <w:szCs w:val="32"/>
        </w:rPr>
        <w:t>:</w:t>
      </w:r>
    </w:p>
    <w:p w14:paraId="3E652511" w14:textId="77777777" w:rsidR="001C5679" w:rsidRDefault="00ED2900" w:rsidP="00ED2900">
      <w:r>
        <w:rPr>
          <w:rFonts w:hint="eastAsia"/>
        </w:rPr>
        <w:t>跳转</w:t>
      </w:r>
      <w:r w:rsidR="00D252A0">
        <w:rPr>
          <w:rFonts w:hint="eastAsia"/>
        </w:rPr>
        <w:t>url</w:t>
      </w:r>
      <w:r>
        <w:rPr>
          <w:rFonts w:hint="eastAsia"/>
        </w:rPr>
        <w:t>链接</w:t>
      </w:r>
      <w:r>
        <w:rPr>
          <w:rFonts w:hint="eastAsia"/>
        </w:rPr>
        <w:t xml:space="preserve">: </w:t>
      </w:r>
    </w:p>
    <w:p w14:paraId="6E0D1F14" w14:textId="6BAF7728" w:rsidR="00BB42D4" w:rsidRDefault="001C5679" w:rsidP="00ED2900">
      <w:r>
        <w:t xml:space="preserve">PC: </w:t>
      </w:r>
      <w:r w:rsidR="005070D1" w:rsidRPr="001C5679">
        <w:t>http</w:t>
      </w:r>
      <w:r w:rsidR="00732E65">
        <w:rPr>
          <w:rFonts w:hint="eastAsia"/>
        </w:rPr>
        <w:t>s</w:t>
      </w:r>
      <w:r w:rsidR="005070D1" w:rsidRPr="001C5679">
        <w:t>://www.rcclchina.com.cn/Orchard.Rccl.Users/Login/Login</w:t>
      </w:r>
      <w:r w:rsidR="001D31F2">
        <w:t>?</w:t>
      </w:r>
      <w:r w:rsidR="001A24D3" w:rsidRPr="001A24D3">
        <w:t xml:space="preserve"> </w:t>
      </w:r>
      <w:r w:rsidR="001A24D3">
        <w:t>viewSource={viewSource}&amp;wechatOnly={wechatOnly}&amp;</w:t>
      </w:r>
      <w:r w:rsidR="001D31F2" w:rsidRPr="001A24D3">
        <w:rPr>
          <w:u w:val="single"/>
        </w:rPr>
        <w:t>returnUrl=</w:t>
      </w:r>
      <w:r w:rsidRPr="001A24D3">
        <w:rPr>
          <w:rFonts w:hint="eastAsia"/>
          <w:u w:val="single"/>
        </w:rPr>
        <w:t>http</w:t>
      </w:r>
      <w:r w:rsidR="005A76E1">
        <w:rPr>
          <w:rFonts w:hint="eastAsia"/>
          <w:u w:val="single"/>
        </w:rPr>
        <w:t>s</w:t>
      </w:r>
      <w:r w:rsidRPr="001A24D3">
        <w:rPr>
          <w:rFonts w:hint="eastAsia"/>
          <w:u w:val="single"/>
        </w:rPr>
        <w:t>://www.rcclchina.com</w:t>
      </w:r>
      <w:r w:rsidRPr="001A24D3">
        <w:rPr>
          <w:u w:val="single"/>
        </w:rPr>
        <w:t>.cn</w:t>
      </w:r>
      <w:r w:rsidRPr="001A24D3">
        <w:rPr>
          <w:rFonts w:hint="eastAsia"/>
          <w:u w:val="single"/>
        </w:rPr>
        <w:t>/</w:t>
      </w:r>
      <w:r w:rsidRPr="001A24D3">
        <w:rPr>
          <w:u w:val="single"/>
        </w:rPr>
        <w:t>Rccl.Campaign/Campaign?campaignId={</w:t>
      </w:r>
      <w:r w:rsidRPr="001A24D3">
        <w:rPr>
          <w:rFonts w:hint="eastAsia"/>
          <w:u w:val="single"/>
        </w:rPr>
        <w:t>campaignId</w:t>
      </w:r>
      <w:r w:rsidRPr="001A24D3">
        <w:rPr>
          <w:u w:val="single"/>
        </w:rPr>
        <w:t>}</w:t>
      </w:r>
    </w:p>
    <w:p w14:paraId="51AAFE5D" w14:textId="77777777" w:rsidR="001D31F2" w:rsidRDefault="001D31F2" w:rsidP="00ED2900"/>
    <w:p w14:paraId="433EFAA7" w14:textId="526CBF3F" w:rsidR="001C5679" w:rsidRDefault="001C5679" w:rsidP="00ED2900">
      <w:r>
        <w:t>Mobile:</w:t>
      </w:r>
    </w:p>
    <w:p w14:paraId="7CE0AD7E" w14:textId="5CC78CBF" w:rsidR="001C5679" w:rsidRDefault="001C5679" w:rsidP="00ED2900">
      <w:r w:rsidRPr="001C5679">
        <w:t>http</w:t>
      </w:r>
      <w:r>
        <w:t>s</w:t>
      </w:r>
      <w:r w:rsidRPr="001C5679">
        <w:t>://</w:t>
      </w:r>
      <w:r>
        <w:t>mobile</w:t>
      </w:r>
      <w:r w:rsidRPr="001C5679">
        <w:t>.rcclchina.com.cn/Orchard.Rccl.Users/Login/Login?</w:t>
      </w:r>
      <w:r w:rsidR="001A24D3" w:rsidRPr="001A24D3">
        <w:t xml:space="preserve"> </w:t>
      </w:r>
      <w:r w:rsidR="001A24D3">
        <w:t>viewSource={viewSource}</w:t>
      </w:r>
      <w:r w:rsidR="00BA3085">
        <w:t>&amp;</w:t>
      </w:r>
      <w:r w:rsidRPr="00BA3085">
        <w:rPr>
          <w:u w:val="single"/>
        </w:rPr>
        <w:t>returnUrl=</w:t>
      </w:r>
      <w:r w:rsidR="00950408" w:rsidRPr="001A24D3">
        <w:rPr>
          <w:rFonts w:hint="eastAsia"/>
          <w:u w:val="single"/>
        </w:rPr>
        <w:t>http</w:t>
      </w:r>
      <w:r w:rsidR="005A76E1">
        <w:rPr>
          <w:u w:val="single"/>
        </w:rPr>
        <w:t>s</w:t>
      </w:r>
      <w:r w:rsidR="00950408" w:rsidRPr="001A24D3">
        <w:rPr>
          <w:rFonts w:hint="eastAsia"/>
          <w:u w:val="single"/>
        </w:rPr>
        <w:t>://</w:t>
      </w:r>
      <w:r w:rsidR="005A76E1">
        <w:rPr>
          <w:u w:val="single"/>
        </w:rPr>
        <w:t>mobile</w:t>
      </w:r>
      <w:r w:rsidR="00950408" w:rsidRPr="001A24D3">
        <w:rPr>
          <w:rFonts w:hint="eastAsia"/>
          <w:u w:val="single"/>
        </w:rPr>
        <w:t>.rcclchina.com</w:t>
      </w:r>
      <w:r w:rsidR="00950408" w:rsidRPr="001A24D3">
        <w:rPr>
          <w:u w:val="single"/>
        </w:rPr>
        <w:t>.cn</w:t>
      </w:r>
      <w:r w:rsidR="00950408" w:rsidRPr="001A24D3">
        <w:rPr>
          <w:rFonts w:hint="eastAsia"/>
          <w:u w:val="single"/>
        </w:rPr>
        <w:t>/</w:t>
      </w:r>
      <w:r w:rsidR="00950408" w:rsidRPr="001A24D3">
        <w:rPr>
          <w:u w:val="single"/>
        </w:rPr>
        <w:t>Rccl.Campaign/Campaign?campaignId={</w:t>
      </w:r>
      <w:r w:rsidR="00950408" w:rsidRPr="001A24D3">
        <w:rPr>
          <w:rFonts w:hint="eastAsia"/>
          <w:u w:val="single"/>
        </w:rPr>
        <w:t>campaignId</w:t>
      </w:r>
      <w:r w:rsidR="00950408" w:rsidRPr="001A24D3">
        <w:rPr>
          <w:u w:val="single"/>
        </w:rPr>
        <w:t>}</w:t>
      </w:r>
    </w:p>
    <w:p w14:paraId="2FD1D2E1" w14:textId="77777777" w:rsidR="00950408" w:rsidRPr="004002B1" w:rsidRDefault="00950408" w:rsidP="00ED2900"/>
    <w:p w14:paraId="6B073045" w14:textId="7998BE72" w:rsidR="00D252A0" w:rsidRDefault="00713E00" w:rsidP="00ED2900">
      <w:r>
        <w:rPr>
          <w:rFonts w:hint="eastAsia"/>
        </w:rPr>
        <w:t>参考例子</w:t>
      </w:r>
      <w:r>
        <w:rPr>
          <w:rFonts w:hint="eastAsia"/>
        </w:rPr>
        <w:t xml:space="preserve">: </w:t>
      </w:r>
      <w:r w:rsidRPr="00713E00">
        <w:t>http</w:t>
      </w:r>
      <w:r w:rsidR="00732E65">
        <w:rPr>
          <w:rFonts w:hint="eastAsia"/>
        </w:rPr>
        <w:t>s</w:t>
      </w:r>
      <w:r w:rsidRPr="00713E00">
        <w:t>://www.rcclchina.com.cn/TestCampaign</w:t>
      </w:r>
    </w:p>
    <w:p w14:paraId="668B091D" w14:textId="77777777" w:rsidR="00713E00" w:rsidRDefault="00713E00" w:rsidP="00ED2900"/>
    <w:p w14:paraId="2DF6CA0E" w14:textId="51BDF710" w:rsidR="00ED2900" w:rsidRDefault="00ED2900" w:rsidP="00ED2900">
      <w:r>
        <w:rPr>
          <w:rFonts w:hint="eastAsia"/>
        </w:rPr>
        <w:t>请求</w:t>
      </w:r>
      <w:r w:rsidR="00D252A0"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BB42D4" w14:paraId="6D3F8CA6" w14:textId="77777777" w:rsidTr="00BB4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FB233A7" w14:textId="77777777" w:rsidR="00BB42D4" w:rsidRDefault="00BB42D4" w:rsidP="00ED290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16" w:type="dxa"/>
          </w:tcPr>
          <w:p w14:paraId="1CC9F454" w14:textId="0234182C" w:rsidR="00BB42D4" w:rsidRDefault="00BB42D4" w:rsidP="00ED2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22749331" w14:textId="7163CD5A" w:rsidR="00BB42D4" w:rsidRDefault="00BB42D4" w:rsidP="00ED2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B42D4" w14:paraId="172AF61B" w14:textId="77777777" w:rsidTr="00BB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3A03B1F1" w14:textId="77777777" w:rsidR="00BB42D4" w:rsidRDefault="00BB42D4" w:rsidP="00ED2900">
            <w:r>
              <w:rPr>
                <w:rFonts w:hint="eastAsia"/>
              </w:rPr>
              <w:t>campaignId</w:t>
            </w:r>
          </w:p>
        </w:tc>
        <w:tc>
          <w:tcPr>
            <w:tcW w:w="2616" w:type="dxa"/>
          </w:tcPr>
          <w:p w14:paraId="73CA7C7F" w14:textId="238FF47A" w:rsidR="00BB42D4" w:rsidRDefault="00BB42D4" w:rsidP="0075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3ACE4B49" w14:textId="2FE0B28D" w:rsidR="00BB42D4" w:rsidRDefault="00D252A0" w:rsidP="0075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Campaig</w:t>
            </w:r>
            <w:r w:rsidR="003B77EA">
              <w:t>n</w:t>
            </w:r>
            <w:r w:rsidR="00E66F4B">
              <w:rPr>
                <w:rFonts w:hint="eastAsia"/>
              </w:rPr>
              <w:t>的令牌</w:t>
            </w:r>
          </w:p>
        </w:tc>
      </w:tr>
      <w:tr w:rsidR="001610BE" w14:paraId="22D63D17" w14:textId="77777777" w:rsidTr="00BB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1F3C3782" w14:textId="3C2876DE" w:rsidR="001610BE" w:rsidRDefault="001610BE" w:rsidP="00ED2900">
            <w:r>
              <w:t>wechatOnly</w:t>
            </w:r>
            <w:r w:rsidR="00713E00">
              <w:rPr>
                <w:rFonts w:hint="eastAsia"/>
              </w:rPr>
              <w:t>(true/false)</w:t>
            </w:r>
          </w:p>
        </w:tc>
        <w:tc>
          <w:tcPr>
            <w:tcW w:w="2616" w:type="dxa"/>
          </w:tcPr>
          <w:p w14:paraId="642A4114" w14:textId="620E41C7" w:rsidR="001610BE" w:rsidRDefault="001610BE" w:rsidP="0075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440F87B6" w14:textId="5D46D12B" w:rsidR="001610BE" w:rsidRDefault="001610BE" w:rsidP="0075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登录界面是否只显示微信登录</w:t>
            </w:r>
          </w:p>
        </w:tc>
      </w:tr>
      <w:tr w:rsidR="003B77EA" w14:paraId="2F4D5DF5" w14:textId="77777777" w:rsidTr="00BB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9D20D97" w14:textId="698FA685" w:rsidR="003B77EA" w:rsidRDefault="003B77EA" w:rsidP="00ED2900">
            <w:r>
              <w:rPr>
                <w:rFonts w:hint="eastAsia"/>
              </w:rPr>
              <w:t>viewSource</w:t>
            </w:r>
          </w:p>
        </w:tc>
        <w:tc>
          <w:tcPr>
            <w:tcW w:w="2616" w:type="dxa"/>
          </w:tcPr>
          <w:p w14:paraId="1A6029E2" w14:textId="20D89534" w:rsidR="003B77EA" w:rsidRDefault="003B77EA" w:rsidP="0075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76337646" w14:textId="16C26F48" w:rsidR="003B77EA" w:rsidRDefault="003B77EA" w:rsidP="0075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来源</w:t>
            </w:r>
          </w:p>
        </w:tc>
      </w:tr>
      <w:tr w:rsidR="00802DA4" w14:paraId="5B4D1E7B" w14:textId="77777777" w:rsidTr="00BB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1DF6A73" w14:textId="026B89AD" w:rsidR="00802DA4" w:rsidRDefault="00802DA4" w:rsidP="00ED2900">
            <w:pPr>
              <w:rPr>
                <w:rFonts w:hint="eastAsia"/>
              </w:rPr>
            </w:pPr>
            <w:r w:rsidRPr="00802DA4">
              <w:t>custom</w:t>
            </w:r>
          </w:p>
        </w:tc>
        <w:tc>
          <w:tcPr>
            <w:tcW w:w="2616" w:type="dxa"/>
          </w:tcPr>
          <w:p w14:paraId="5303A0D5" w14:textId="2FD57013" w:rsidR="00802DA4" w:rsidRDefault="00802DA4" w:rsidP="0075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4D3DEA2A" w14:textId="26056ABE" w:rsidR="00802DA4" w:rsidRDefault="00802DA4" w:rsidP="00752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自定义参数，登录注册成功回跳到</w:t>
            </w:r>
            <w:r>
              <w:rPr>
                <w:rFonts w:hint="eastAsia"/>
              </w:rPr>
              <w:t>camp</w:t>
            </w:r>
            <w:r>
              <w:t>aign</w:t>
            </w:r>
            <w:r>
              <w:rPr>
                <w:rFonts w:hint="eastAsia"/>
              </w:rPr>
              <w:t>页面时，会带上这个参数</w:t>
            </w:r>
          </w:p>
        </w:tc>
      </w:tr>
    </w:tbl>
    <w:p w14:paraId="2D42C0FA" w14:textId="77777777" w:rsidR="00ED2900" w:rsidRDefault="00ED2900" w:rsidP="00ED2900"/>
    <w:p w14:paraId="74F20438" w14:textId="77777777" w:rsidR="00ED2900" w:rsidRDefault="00ED2900" w:rsidP="00ED2900">
      <w:r>
        <w:rPr>
          <w:rFonts w:hint="eastAsia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47"/>
        <w:gridCol w:w="2534"/>
        <w:gridCol w:w="3236"/>
      </w:tblGrid>
      <w:tr w:rsidR="00BB42D4" w14:paraId="3FBA953E" w14:textId="77777777" w:rsidTr="00BB4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0398CA8A" w14:textId="77777777" w:rsidR="00BB42D4" w:rsidRDefault="00BB42D4" w:rsidP="00730D66">
            <w:r>
              <w:rPr>
                <w:rFonts w:hint="eastAsia"/>
              </w:rPr>
              <w:t>参数</w:t>
            </w:r>
          </w:p>
        </w:tc>
        <w:tc>
          <w:tcPr>
            <w:tcW w:w="2534" w:type="dxa"/>
          </w:tcPr>
          <w:p w14:paraId="1D7E8204" w14:textId="1D904480" w:rsidR="00BB42D4" w:rsidRDefault="00BB42D4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236" w:type="dxa"/>
          </w:tcPr>
          <w:p w14:paraId="179EBCB8" w14:textId="5E4F2655" w:rsidR="00BB42D4" w:rsidRDefault="00BB42D4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B42D4" w14:paraId="49585F1C" w14:textId="77777777" w:rsidTr="00BB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73FC406A" w14:textId="77777777" w:rsidR="00BB42D4" w:rsidRDefault="00BB42D4" w:rsidP="00730D66">
            <w:r>
              <w:t>accessToken</w:t>
            </w:r>
          </w:p>
        </w:tc>
        <w:tc>
          <w:tcPr>
            <w:tcW w:w="2534" w:type="dxa"/>
          </w:tcPr>
          <w:p w14:paraId="79413497" w14:textId="42A0A5A3" w:rsidR="00BB42D4" w:rsidRDefault="00BB42D4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236" w:type="dxa"/>
          </w:tcPr>
          <w:p w14:paraId="2F401AFE" w14:textId="4F0C6B0C" w:rsidR="00BB42D4" w:rsidRDefault="00E66F4B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Campaig</w:t>
            </w:r>
            <w:r w:rsidR="00BB42D4">
              <w:rPr>
                <w:rFonts w:hint="eastAsia"/>
              </w:rPr>
              <w:t>n</w:t>
            </w:r>
            <w:r w:rsidR="00BB42D4">
              <w:rPr>
                <w:rFonts w:hint="eastAsia"/>
              </w:rPr>
              <w:t>的</w:t>
            </w:r>
            <w:r w:rsidR="00BB42D4">
              <w:rPr>
                <w:rFonts w:hint="eastAsia"/>
              </w:rPr>
              <w:t>accessToken</w:t>
            </w:r>
          </w:p>
        </w:tc>
      </w:tr>
    </w:tbl>
    <w:p w14:paraId="61C8D422" w14:textId="0FCF5067" w:rsidR="00ED2900" w:rsidRDefault="00ED2900" w:rsidP="00ED2900"/>
    <w:p w14:paraId="4A042475" w14:textId="6EEC37DD" w:rsidR="00730D66" w:rsidRPr="00ED2900" w:rsidRDefault="00730D66" w:rsidP="00730D66">
      <w:pPr>
        <w:pStyle w:val="2"/>
        <w:numPr>
          <w:ilvl w:val="0"/>
          <w:numId w:val="5"/>
        </w:numPr>
        <w:rPr>
          <w:sz w:val="32"/>
          <w:szCs w:val="32"/>
        </w:rPr>
      </w:pPr>
      <w:r w:rsidRPr="00ED2900">
        <w:rPr>
          <w:rFonts w:hint="eastAsia"/>
          <w:sz w:val="32"/>
          <w:szCs w:val="32"/>
        </w:rPr>
        <w:t>用户</w:t>
      </w:r>
      <w:r>
        <w:rPr>
          <w:rFonts w:hint="eastAsia"/>
          <w:sz w:val="32"/>
          <w:szCs w:val="32"/>
        </w:rPr>
        <w:t>注册第二屏</w:t>
      </w:r>
      <w:r w:rsidRPr="00ED2900">
        <w:rPr>
          <w:rFonts w:hint="eastAsia"/>
          <w:sz w:val="32"/>
          <w:szCs w:val="32"/>
        </w:rPr>
        <w:t>跳转</w:t>
      </w:r>
      <w:r w:rsidRPr="00ED2900">
        <w:rPr>
          <w:rFonts w:hint="eastAsia"/>
          <w:sz w:val="32"/>
          <w:szCs w:val="32"/>
        </w:rPr>
        <w:t>:</w:t>
      </w:r>
    </w:p>
    <w:p w14:paraId="1BF77692" w14:textId="77777777" w:rsidR="00730D66" w:rsidRDefault="00730D66" w:rsidP="00730D66">
      <w:r>
        <w:rPr>
          <w:rFonts w:hint="eastAsia"/>
        </w:rPr>
        <w:t>跳转</w:t>
      </w:r>
      <w:r>
        <w:rPr>
          <w:rFonts w:hint="eastAsia"/>
        </w:rPr>
        <w:t>url</w:t>
      </w:r>
      <w:r>
        <w:rPr>
          <w:rFonts w:hint="eastAsia"/>
        </w:rPr>
        <w:t>链接</w:t>
      </w:r>
      <w:r>
        <w:rPr>
          <w:rFonts w:hint="eastAsia"/>
        </w:rPr>
        <w:t xml:space="preserve">: </w:t>
      </w:r>
    </w:p>
    <w:p w14:paraId="7F8C7F40" w14:textId="70FFB9C2" w:rsidR="00730D66" w:rsidRDefault="00730D66" w:rsidP="00730D66">
      <w:r>
        <w:t xml:space="preserve">PC: </w:t>
      </w:r>
      <w:r w:rsidRPr="001C5679">
        <w:t>http</w:t>
      </w:r>
      <w:r>
        <w:rPr>
          <w:rFonts w:hint="eastAsia"/>
        </w:rPr>
        <w:t>s</w:t>
      </w:r>
      <w:r w:rsidRPr="001C5679">
        <w:t>://www.rcclchina.com.cn/Orchard.Rccl.Users/</w:t>
      </w:r>
      <w:r w:rsidRPr="00730D66">
        <w:t>Register/RegisterGlobal</w:t>
      </w:r>
      <w:r>
        <w:t>?</w:t>
      </w:r>
      <w:r w:rsidR="003978B7" w:rsidRPr="003978B7">
        <w:t xml:space="preserve"> </w:t>
      </w:r>
      <w:r w:rsidR="003978B7">
        <w:t>viewSource={viewSource}&amp;</w:t>
      </w:r>
      <w:r>
        <w:t>returnUrl=</w:t>
      </w:r>
      <w:r w:rsidRPr="001C5679">
        <w:rPr>
          <w:rFonts w:hint="eastAsia"/>
        </w:rPr>
        <w:t>http://www.rcclchina.com</w:t>
      </w:r>
      <w:r w:rsidRPr="001C5679">
        <w:t>.cn</w:t>
      </w:r>
      <w:r w:rsidRPr="001C5679">
        <w:rPr>
          <w:rFonts w:hint="eastAsia"/>
        </w:rPr>
        <w:t>/</w:t>
      </w:r>
      <w:r w:rsidRPr="001C5679">
        <w:t>Rccl.Campaign/Campaign?campaignId={</w:t>
      </w:r>
      <w:r w:rsidRPr="001C5679">
        <w:rPr>
          <w:rFonts w:hint="eastAsia"/>
        </w:rPr>
        <w:t>campaignId</w:t>
      </w:r>
      <w:r w:rsidRPr="001C5679">
        <w:t>}</w:t>
      </w:r>
    </w:p>
    <w:p w14:paraId="4BFAADA4" w14:textId="77777777" w:rsidR="00730D66" w:rsidRDefault="00730D66" w:rsidP="00730D66"/>
    <w:p w14:paraId="6AE43BED" w14:textId="77777777" w:rsidR="00730D66" w:rsidRDefault="00730D66" w:rsidP="00730D66">
      <w:r>
        <w:t>Mobile:</w:t>
      </w:r>
    </w:p>
    <w:p w14:paraId="50DBDAA6" w14:textId="5654E1EF" w:rsidR="00730D66" w:rsidRDefault="00730D66" w:rsidP="00730D66">
      <w:r w:rsidRPr="001C5679">
        <w:t>http</w:t>
      </w:r>
      <w:r>
        <w:t>s</w:t>
      </w:r>
      <w:r w:rsidRPr="001C5679">
        <w:t>://</w:t>
      </w:r>
      <w:r>
        <w:t>mobile</w:t>
      </w:r>
      <w:r w:rsidRPr="001C5679">
        <w:t>.rcclchina.com.cn/Orchard.Rccl.Users/</w:t>
      </w:r>
      <w:r w:rsidRPr="00730D66">
        <w:t>Register/RegisterGlobal</w:t>
      </w:r>
      <w:r w:rsidRPr="001C5679">
        <w:t>?</w:t>
      </w:r>
      <w:r w:rsidR="003978B7" w:rsidRPr="003978B7">
        <w:t xml:space="preserve"> </w:t>
      </w:r>
      <w:r w:rsidR="003978B7">
        <w:t>viewSource={viewSource}&amp;</w:t>
      </w:r>
      <w:r w:rsidRPr="001C5679">
        <w:t>returnUrl=</w:t>
      </w:r>
      <w:r w:rsidRPr="001D31F2">
        <w:rPr>
          <w:rFonts w:hint="eastAsia"/>
        </w:rPr>
        <w:t>http://www.rcclchina.com</w:t>
      </w:r>
      <w:r w:rsidRPr="001D31F2">
        <w:t>.cn</w:t>
      </w:r>
      <w:r w:rsidRPr="001D31F2">
        <w:rPr>
          <w:rFonts w:hint="eastAsia"/>
        </w:rPr>
        <w:t>/</w:t>
      </w:r>
      <w:r w:rsidRPr="001D31F2">
        <w:t>Rccl.Campaign/Campaign?campaignId={</w:t>
      </w:r>
      <w:r w:rsidRPr="001D31F2">
        <w:rPr>
          <w:rFonts w:hint="eastAsia"/>
        </w:rPr>
        <w:t>campaignId</w:t>
      </w:r>
      <w:r w:rsidRPr="001D31F2">
        <w:t>}</w:t>
      </w:r>
    </w:p>
    <w:p w14:paraId="1D5FED58" w14:textId="77777777" w:rsidR="00730D66" w:rsidRPr="004002B1" w:rsidRDefault="00730D66" w:rsidP="00730D66"/>
    <w:p w14:paraId="047DE52E" w14:textId="77777777" w:rsidR="00730D66" w:rsidRDefault="00730D66" w:rsidP="00730D66"/>
    <w:p w14:paraId="6CCDC391" w14:textId="77777777" w:rsidR="00730D66" w:rsidRDefault="00730D66" w:rsidP="00730D66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730D66" w14:paraId="7B6F303F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CD471CF" w14:textId="77777777" w:rsidR="00730D66" w:rsidRDefault="00730D66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6D1EEDD6" w14:textId="77777777" w:rsidR="00730D66" w:rsidRDefault="00730D66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56970A33" w14:textId="77777777" w:rsidR="00730D66" w:rsidRDefault="00730D66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0D66" w14:paraId="00959B53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739AEC66" w14:textId="77777777" w:rsidR="00730D66" w:rsidRDefault="00730D66" w:rsidP="00730D66">
            <w:r>
              <w:rPr>
                <w:rFonts w:hint="eastAsia"/>
              </w:rPr>
              <w:t>campaignId</w:t>
            </w:r>
          </w:p>
        </w:tc>
        <w:tc>
          <w:tcPr>
            <w:tcW w:w="2616" w:type="dxa"/>
          </w:tcPr>
          <w:p w14:paraId="196C0DA7" w14:textId="77777777" w:rsidR="00730D66" w:rsidRDefault="00730D66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6154783D" w14:textId="77777777" w:rsidR="00730D66" w:rsidRDefault="00730D66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Campaig</w:t>
            </w:r>
            <w:r>
              <w:t>n</w:t>
            </w:r>
            <w:r>
              <w:rPr>
                <w:rFonts w:hint="eastAsia"/>
              </w:rPr>
              <w:t>的令牌</w:t>
            </w:r>
          </w:p>
        </w:tc>
      </w:tr>
      <w:tr w:rsidR="00730D66" w14:paraId="714ED354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2B15EEB" w14:textId="77777777" w:rsidR="00730D66" w:rsidRDefault="00730D66" w:rsidP="00730D66">
            <w:r>
              <w:rPr>
                <w:rFonts w:hint="eastAsia"/>
              </w:rPr>
              <w:t>viewSource</w:t>
            </w:r>
          </w:p>
        </w:tc>
        <w:tc>
          <w:tcPr>
            <w:tcW w:w="2616" w:type="dxa"/>
          </w:tcPr>
          <w:p w14:paraId="49934C6A" w14:textId="77777777" w:rsidR="00730D66" w:rsidRDefault="00730D66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32E75FB1" w14:textId="77777777" w:rsidR="00730D66" w:rsidRDefault="00730D66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来源</w:t>
            </w:r>
          </w:p>
        </w:tc>
      </w:tr>
      <w:tr w:rsidR="00F8362E" w14:paraId="71B7A3C0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11EAD056" w14:textId="1BCF5CD5" w:rsidR="00F8362E" w:rsidRDefault="00F8362E" w:rsidP="00F8362E">
            <w:pPr>
              <w:rPr>
                <w:rFonts w:hint="eastAsia"/>
              </w:rPr>
            </w:pPr>
            <w:bookmarkStart w:id="0" w:name="_GoBack" w:colFirst="0" w:colLast="0"/>
            <w:r w:rsidRPr="00802DA4">
              <w:t>custom</w:t>
            </w:r>
          </w:p>
        </w:tc>
        <w:tc>
          <w:tcPr>
            <w:tcW w:w="2616" w:type="dxa"/>
          </w:tcPr>
          <w:p w14:paraId="78472EA8" w14:textId="7D291351" w:rsidR="00F8362E" w:rsidRDefault="00F8362E" w:rsidP="00F8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5DD5E4CE" w14:textId="2BD7169E" w:rsidR="00F8362E" w:rsidRDefault="00F8362E" w:rsidP="00F8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自定义参数，登录注册成功回跳到</w:t>
            </w:r>
            <w:r>
              <w:rPr>
                <w:rFonts w:hint="eastAsia"/>
              </w:rPr>
              <w:t>camp</w:t>
            </w:r>
            <w:r>
              <w:t>aign</w:t>
            </w:r>
            <w:r>
              <w:rPr>
                <w:rFonts w:hint="eastAsia"/>
              </w:rPr>
              <w:t>页面时，会带上这个参数</w:t>
            </w:r>
          </w:p>
        </w:tc>
      </w:tr>
      <w:bookmarkEnd w:id="0"/>
    </w:tbl>
    <w:p w14:paraId="780E2909" w14:textId="77777777" w:rsidR="00730D66" w:rsidRDefault="00730D66" w:rsidP="00730D66"/>
    <w:p w14:paraId="52493149" w14:textId="77777777" w:rsidR="00730D66" w:rsidRDefault="00730D66" w:rsidP="00730D66">
      <w:r>
        <w:rPr>
          <w:rFonts w:hint="eastAsia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47"/>
        <w:gridCol w:w="2534"/>
        <w:gridCol w:w="3236"/>
      </w:tblGrid>
      <w:tr w:rsidR="00730D66" w14:paraId="1E9B3DBF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5CF49077" w14:textId="77777777" w:rsidR="00730D66" w:rsidRDefault="00730D66" w:rsidP="00730D66">
            <w:r>
              <w:rPr>
                <w:rFonts w:hint="eastAsia"/>
              </w:rPr>
              <w:t>参数</w:t>
            </w:r>
          </w:p>
        </w:tc>
        <w:tc>
          <w:tcPr>
            <w:tcW w:w="2534" w:type="dxa"/>
          </w:tcPr>
          <w:p w14:paraId="2D5701FE" w14:textId="77777777" w:rsidR="00730D66" w:rsidRDefault="00730D66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236" w:type="dxa"/>
          </w:tcPr>
          <w:p w14:paraId="7DF4422A" w14:textId="77777777" w:rsidR="00730D66" w:rsidRDefault="00730D66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0D66" w14:paraId="6513D706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449C7EDC" w14:textId="77777777" w:rsidR="00730D66" w:rsidRDefault="00730D66" w:rsidP="00730D66">
            <w:r>
              <w:t>accessToken</w:t>
            </w:r>
          </w:p>
        </w:tc>
        <w:tc>
          <w:tcPr>
            <w:tcW w:w="2534" w:type="dxa"/>
          </w:tcPr>
          <w:p w14:paraId="42BB99C9" w14:textId="77777777" w:rsidR="00730D66" w:rsidRDefault="00730D66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236" w:type="dxa"/>
          </w:tcPr>
          <w:p w14:paraId="32078205" w14:textId="77777777" w:rsidR="00730D66" w:rsidRDefault="00730D66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Campaign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accessToken</w:t>
            </w:r>
          </w:p>
        </w:tc>
      </w:tr>
    </w:tbl>
    <w:p w14:paraId="1F4C37C4" w14:textId="77777777" w:rsidR="00730D66" w:rsidRDefault="00730D66" w:rsidP="00ED2900"/>
    <w:p w14:paraId="27FF2E77" w14:textId="77777777" w:rsidR="00BB42D4" w:rsidRPr="008A5F4C" w:rsidRDefault="00BB42D4" w:rsidP="00ED2900"/>
    <w:p w14:paraId="03A65351" w14:textId="2EC3E53A" w:rsidR="00BB42D4" w:rsidRDefault="008A5F4C" w:rsidP="008A5F4C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获取用户信息</w:t>
      </w:r>
      <w:r w:rsidR="00E66F4B">
        <w:rPr>
          <w:rFonts w:hint="eastAsia"/>
        </w:rPr>
        <w:t>API</w:t>
      </w:r>
    </w:p>
    <w:p w14:paraId="1E58D21A" w14:textId="73CF0210" w:rsidR="008A5F4C" w:rsidRDefault="008A5F4C" w:rsidP="008A5F4C">
      <w:r>
        <w:rPr>
          <w:rFonts w:hint="eastAsia"/>
        </w:rPr>
        <w:t xml:space="preserve">Url: </w:t>
      </w:r>
      <w:r w:rsidR="00E93E1A">
        <w:t>http</w:t>
      </w:r>
      <w:r w:rsidR="00732E65">
        <w:rPr>
          <w:rFonts w:hint="eastAsia"/>
        </w:rPr>
        <w:t>s</w:t>
      </w:r>
      <w:r w:rsidR="00E93E1A">
        <w:t>://www.rcclchina.com</w:t>
      </w:r>
      <w:r w:rsidR="005070D1">
        <w:t>.cn</w:t>
      </w:r>
      <w:r w:rsidR="00E93E1A">
        <w:t>/Rccl.Campaign/Campaign/GetU</w:t>
      </w:r>
      <w:r w:rsidR="00E93E1A" w:rsidRPr="00E93E1A">
        <w:t>ser</w:t>
      </w:r>
      <w:r w:rsidR="00E93E1A">
        <w:t>?</w:t>
      </w:r>
      <w:r w:rsidR="00E93E1A" w:rsidRPr="00E93E1A">
        <w:t xml:space="preserve"> campaignId</w:t>
      </w:r>
      <w:r w:rsidR="00E93E1A">
        <w:t>={</w:t>
      </w:r>
      <w:r w:rsidR="00E93E1A" w:rsidRPr="00E93E1A">
        <w:t>campaignId</w:t>
      </w:r>
      <w:r w:rsidR="00E93E1A">
        <w:t>}&amp;</w:t>
      </w:r>
      <w:r w:rsidR="00E93E1A" w:rsidRPr="00E93E1A">
        <w:t>accessToken</w:t>
      </w:r>
      <w:r w:rsidR="00E93E1A">
        <w:t>={</w:t>
      </w:r>
      <w:r w:rsidR="00E93E1A" w:rsidRPr="00E93E1A">
        <w:t>accessToken</w:t>
      </w:r>
      <w:r w:rsidR="00E93E1A">
        <w:t>}</w:t>
      </w:r>
    </w:p>
    <w:p w14:paraId="6B78846F" w14:textId="2E3056F7" w:rsidR="00E93E1A" w:rsidRDefault="00E93E1A" w:rsidP="008A5F4C">
      <w:r>
        <w:rPr>
          <w:rFonts w:hint="eastAsia"/>
        </w:rPr>
        <w:t>请求参数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E93E1A" w14:paraId="7413E515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82094C4" w14:textId="77777777" w:rsidR="00E93E1A" w:rsidRDefault="00E93E1A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24F81087" w14:textId="77777777" w:rsidR="00E93E1A" w:rsidRDefault="00E93E1A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5B9EBF0B" w14:textId="77777777" w:rsidR="00E93E1A" w:rsidRDefault="00E93E1A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93E1A" w14:paraId="016DD6A2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3A483989" w14:textId="77777777" w:rsidR="00E93E1A" w:rsidRDefault="00E93E1A" w:rsidP="00730D66">
            <w:r>
              <w:rPr>
                <w:rFonts w:hint="eastAsia"/>
              </w:rPr>
              <w:lastRenderedPageBreak/>
              <w:t>campaignId</w:t>
            </w:r>
          </w:p>
        </w:tc>
        <w:tc>
          <w:tcPr>
            <w:tcW w:w="2616" w:type="dxa"/>
          </w:tcPr>
          <w:p w14:paraId="7FD40D9D" w14:textId="77777777" w:rsidR="00E93E1A" w:rsidRDefault="00E93E1A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051B3FDE" w14:textId="28C1A6C2" w:rsidR="00E93E1A" w:rsidRDefault="00E93E1A" w:rsidP="00E6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52A0">
              <w:rPr>
                <w:rFonts w:hint="eastAsia"/>
              </w:rPr>
              <w:t>ampaig</w:t>
            </w:r>
            <w:r>
              <w:rPr>
                <w:rFonts w:hint="eastAsia"/>
              </w:rPr>
              <w:t>n</w:t>
            </w:r>
            <w:r w:rsidR="00E66F4B">
              <w:rPr>
                <w:rFonts w:hint="eastAsia"/>
              </w:rPr>
              <w:t>的令牌</w:t>
            </w:r>
            <w:r>
              <w:rPr>
                <w:rFonts w:hint="eastAsia"/>
              </w:rPr>
              <w:t xml:space="preserve"> </w:t>
            </w:r>
          </w:p>
        </w:tc>
      </w:tr>
      <w:tr w:rsidR="00E93E1A" w14:paraId="663925A3" w14:textId="77777777" w:rsidTr="00730D66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DCFB40E" w14:textId="115EAFB5" w:rsidR="00E93E1A" w:rsidRDefault="00E66F4B" w:rsidP="00730D66">
            <w:r w:rsidRPr="00E93E1A">
              <w:t>accessToken</w:t>
            </w:r>
          </w:p>
        </w:tc>
        <w:tc>
          <w:tcPr>
            <w:tcW w:w="2616" w:type="dxa"/>
          </w:tcPr>
          <w:p w14:paraId="543B678F" w14:textId="7E722B34" w:rsidR="00E93E1A" w:rsidRPr="00E66F4B" w:rsidRDefault="00E66F4B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0600C2AD" w14:textId="3F906F46" w:rsidR="00E93E1A" w:rsidRDefault="00E66F4B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ccessToken</w:t>
            </w:r>
          </w:p>
        </w:tc>
      </w:tr>
    </w:tbl>
    <w:p w14:paraId="0F851AE6" w14:textId="77777777" w:rsidR="00E93E1A" w:rsidRDefault="00E93E1A" w:rsidP="008A5F4C"/>
    <w:p w14:paraId="2309AFBE" w14:textId="65B77DF7" w:rsidR="00E66F4B" w:rsidRDefault="00E66F4B" w:rsidP="008A5F4C">
      <w:r>
        <w:rPr>
          <w:rFonts w:hint="eastAsia"/>
        </w:rPr>
        <w:t>返回参数</w:t>
      </w:r>
      <w:r>
        <w:rPr>
          <w:rFonts w:hint="eastAsia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E66F4B" w14:paraId="4AA2CF67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CD4229D" w14:textId="77777777" w:rsidR="00E66F4B" w:rsidRDefault="00E66F4B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0140D1BB" w14:textId="77777777" w:rsidR="00E66F4B" w:rsidRDefault="00E66F4B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2EBAAD9B" w14:textId="77777777" w:rsidR="00E66F4B" w:rsidRDefault="00E66F4B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66F4B" w14:paraId="0E79834E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2FB7B52" w14:textId="11C4F5C2" w:rsidR="00E66F4B" w:rsidRDefault="00E66F4B" w:rsidP="00730D66"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2616" w:type="dxa"/>
          </w:tcPr>
          <w:p w14:paraId="64B6D34D" w14:textId="77777777" w:rsidR="00E66F4B" w:rsidRDefault="00E66F4B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54D51AFF" w14:textId="7AAF4FD2" w:rsidR="00E66F4B" w:rsidRDefault="00E66F4B" w:rsidP="00E6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请求是否成功</w:t>
            </w:r>
            <w:r>
              <w:rPr>
                <w:rFonts w:hint="eastAsia"/>
              </w:rPr>
              <w:t xml:space="preserve"> </w:t>
            </w:r>
          </w:p>
        </w:tc>
      </w:tr>
      <w:tr w:rsidR="00E66F4B" w14:paraId="1A302B5C" w14:textId="77777777" w:rsidTr="00D252A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6AEF291" w14:textId="32975623" w:rsidR="00E66F4B" w:rsidRDefault="00D252A0" w:rsidP="00730D66">
            <w:r>
              <w:t>errMsg</w:t>
            </w:r>
          </w:p>
        </w:tc>
        <w:tc>
          <w:tcPr>
            <w:tcW w:w="2616" w:type="dxa"/>
          </w:tcPr>
          <w:p w14:paraId="609C9D75" w14:textId="3E3EEFA1" w:rsidR="00E66F4B" w:rsidRPr="00E66F4B" w:rsidRDefault="00D252A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73518A36" w14:textId="637016BE" w:rsidR="00E66F4B" w:rsidRDefault="00D252A0" w:rsidP="000C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</w:t>
            </w:r>
          </w:p>
        </w:tc>
      </w:tr>
      <w:tr w:rsidR="00D252A0" w14:paraId="78614193" w14:textId="77777777" w:rsidTr="00D252A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9E9C3DC" w14:textId="461D9252" w:rsidR="00D252A0" w:rsidRDefault="00D252A0" w:rsidP="00730D66">
            <w:r>
              <w:t>username</w:t>
            </w:r>
          </w:p>
        </w:tc>
        <w:tc>
          <w:tcPr>
            <w:tcW w:w="2616" w:type="dxa"/>
          </w:tcPr>
          <w:p w14:paraId="780BBBA4" w14:textId="77833F9C" w:rsidR="00D252A0" w:rsidRDefault="00D252A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752A71EB" w14:textId="2A5B89DC" w:rsidR="00D252A0" w:rsidRDefault="00D252A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时不返回</w:t>
            </w:r>
          </w:p>
        </w:tc>
      </w:tr>
      <w:tr w:rsidR="00D252A0" w14:paraId="77D3164E" w14:textId="77777777" w:rsidTr="00D252A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7FF35254" w14:textId="5AE8224A" w:rsidR="00D252A0" w:rsidRDefault="00D252A0" w:rsidP="00730D66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616" w:type="dxa"/>
          </w:tcPr>
          <w:p w14:paraId="34AA4E10" w14:textId="16785F08" w:rsidR="00D252A0" w:rsidRDefault="00D252A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048184DF" w14:textId="79CDAD45" w:rsidR="00D252A0" w:rsidRDefault="00D252A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时不返回</w:t>
            </w:r>
          </w:p>
        </w:tc>
      </w:tr>
      <w:tr w:rsidR="00D252A0" w14:paraId="55F3A68E" w14:textId="77777777" w:rsidTr="00D252A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8D2AF95" w14:textId="4E7C5421" w:rsidR="00D252A0" w:rsidRDefault="00D252A0" w:rsidP="00730D66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616" w:type="dxa"/>
          </w:tcPr>
          <w:p w14:paraId="15A699EF" w14:textId="12B458D2" w:rsidR="00D252A0" w:rsidRDefault="00D252A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336C1F25" w14:textId="2FB3083E" w:rsidR="00D252A0" w:rsidRDefault="00D252A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用户邮箱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时不返回</w:t>
            </w:r>
          </w:p>
        </w:tc>
      </w:tr>
      <w:tr w:rsidR="00713E00" w14:paraId="19C44FA1" w14:textId="77777777" w:rsidTr="00D252A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8AC2AE9" w14:textId="1B2F9FB1" w:rsidR="00713E00" w:rsidRDefault="00713E00" w:rsidP="00730D66">
            <w:r>
              <w:t>firstName</w:t>
            </w:r>
          </w:p>
        </w:tc>
        <w:tc>
          <w:tcPr>
            <w:tcW w:w="2616" w:type="dxa"/>
          </w:tcPr>
          <w:p w14:paraId="5FF70DC0" w14:textId="0D0E18BA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23D7682D" w14:textId="12CFC171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用户中文名</w:t>
            </w:r>
          </w:p>
        </w:tc>
      </w:tr>
      <w:tr w:rsidR="00713E00" w14:paraId="3CCFFD8F" w14:textId="77777777" w:rsidTr="00D252A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1A356C6A" w14:textId="15B008FD" w:rsidR="00713E00" w:rsidRDefault="00713E00" w:rsidP="00730D66">
            <w:r>
              <w:t>l</w:t>
            </w:r>
            <w:r>
              <w:rPr>
                <w:rFonts w:hint="eastAsia"/>
              </w:rPr>
              <w:t>astName</w:t>
            </w:r>
          </w:p>
        </w:tc>
        <w:tc>
          <w:tcPr>
            <w:tcW w:w="2616" w:type="dxa"/>
          </w:tcPr>
          <w:p w14:paraId="0E8CCF5D" w14:textId="1D558816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4AFBE6BF" w14:textId="446275E9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用户中文姓</w:t>
            </w:r>
          </w:p>
        </w:tc>
      </w:tr>
      <w:tr w:rsidR="00713E00" w14:paraId="3005BE86" w14:textId="77777777" w:rsidTr="00713E0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ABF2455" w14:textId="1A0C1502" w:rsidR="00713E00" w:rsidRDefault="00713E00" w:rsidP="00730D66">
            <w:r>
              <w:t>openId</w:t>
            </w:r>
          </w:p>
        </w:tc>
        <w:tc>
          <w:tcPr>
            <w:tcW w:w="2616" w:type="dxa"/>
          </w:tcPr>
          <w:p w14:paraId="21E19AD6" w14:textId="5C8E9BCE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66FDC1EE" w14:textId="345E90F5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用户微信</w:t>
            </w:r>
            <w:r>
              <w:rPr>
                <w:rFonts w:hint="eastAsia"/>
              </w:rPr>
              <w:t>OpenId</w:t>
            </w:r>
          </w:p>
        </w:tc>
      </w:tr>
      <w:tr w:rsidR="000142A7" w14:paraId="085E9EC1" w14:textId="77777777" w:rsidTr="000142A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7FC5F2AF" w14:textId="4EFA91CE" w:rsidR="000142A7" w:rsidRDefault="000142A7" w:rsidP="00730D66">
            <w:r>
              <w:t>createTime</w:t>
            </w:r>
          </w:p>
        </w:tc>
        <w:tc>
          <w:tcPr>
            <w:tcW w:w="2616" w:type="dxa"/>
          </w:tcPr>
          <w:p w14:paraId="67FC110B" w14:textId="29886856" w:rsidR="000142A7" w:rsidRDefault="000142A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4C26D24D" w14:textId="3CEA95F2" w:rsidR="000142A7" w:rsidRDefault="000142A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用户创建日期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yyyy-MM-dd HH:mm:ss</w:t>
            </w:r>
          </w:p>
        </w:tc>
      </w:tr>
      <w:tr w:rsidR="003820FC" w14:paraId="13B4BC3D" w14:textId="77777777" w:rsidTr="000142A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7218C5D" w14:textId="618EE8DF" w:rsidR="003820FC" w:rsidRDefault="003820FC" w:rsidP="00730D66">
            <w:r>
              <w:rPr>
                <w:rFonts w:hint="eastAsia"/>
              </w:rPr>
              <w:t>loyaltyId</w:t>
            </w:r>
          </w:p>
        </w:tc>
        <w:tc>
          <w:tcPr>
            <w:tcW w:w="2616" w:type="dxa"/>
          </w:tcPr>
          <w:p w14:paraId="4D128C73" w14:textId="70791A57" w:rsidR="003820FC" w:rsidRDefault="003820FC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5BA2E840" w14:textId="351FA884" w:rsidR="003820FC" w:rsidRDefault="003820FC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用户会员号</w:t>
            </w:r>
          </w:p>
        </w:tc>
      </w:tr>
      <w:tr w:rsidR="008B5073" w14:paraId="5577165E" w14:textId="77777777" w:rsidTr="000142A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51AF2B8" w14:textId="555EC28A" w:rsidR="008B5073" w:rsidRDefault="00FA221C" w:rsidP="00730D66">
            <w:r>
              <w:rPr>
                <w:rFonts w:hint="eastAsia"/>
              </w:rPr>
              <w:t>loy</w:t>
            </w:r>
            <w:r>
              <w:t>altyS</w:t>
            </w:r>
            <w:r w:rsidR="008B5073">
              <w:t>ource</w:t>
            </w:r>
          </w:p>
        </w:tc>
        <w:tc>
          <w:tcPr>
            <w:tcW w:w="2616" w:type="dxa"/>
          </w:tcPr>
          <w:p w14:paraId="15DE350B" w14:textId="264E9485" w:rsidR="008B5073" w:rsidRDefault="008B5073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08A5A351" w14:textId="1A48694B" w:rsidR="008B5073" w:rsidRDefault="008B5073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用户绑定会员号来源</w:t>
            </w:r>
          </w:p>
        </w:tc>
      </w:tr>
      <w:tr w:rsidR="00C759E4" w14:paraId="5697C628" w14:textId="77777777" w:rsidTr="000142A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1695FC07" w14:textId="6EE0C45A" w:rsidR="00C759E4" w:rsidRDefault="00C759E4" w:rsidP="00730D66">
            <w:r>
              <w:rPr>
                <w:rFonts w:hint="eastAsia"/>
              </w:rPr>
              <w:t>sour</w:t>
            </w:r>
            <w:r>
              <w:t>ce</w:t>
            </w:r>
          </w:p>
        </w:tc>
        <w:tc>
          <w:tcPr>
            <w:tcW w:w="2616" w:type="dxa"/>
          </w:tcPr>
          <w:p w14:paraId="12F26473" w14:textId="70C96C0D" w:rsidR="00C759E4" w:rsidRDefault="00C759E4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78044353" w14:textId="4F02EF1D" w:rsidR="00C759E4" w:rsidRDefault="00C759E4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用户注册账号的来源</w:t>
            </w:r>
          </w:p>
        </w:tc>
      </w:tr>
      <w:tr w:rsidR="00CA43C3" w14:paraId="75E0543F" w14:textId="77777777" w:rsidTr="000142A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3F50752A" w14:textId="276680D6" w:rsidR="00CA43C3" w:rsidRDefault="00640E07" w:rsidP="00730D66">
            <w:r>
              <w:rPr>
                <w:rFonts w:hint="eastAsia"/>
              </w:rPr>
              <w:t>wishLists</w:t>
            </w:r>
          </w:p>
        </w:tc>
        <w:tc>
          <w:tcPr>
            <w:tcW w:w="2616" w:type="dxa"/>
          </w:tcPr>
          <w:p w14:paraId="0CABA01B" w14:textId="22694DB0" w:rsidR="00CA43C3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2F29E91A" w14:textId="7C72FB7C" w:rsidR="00CA43C3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心愿单数组</w:t>
            </w:r>
          </w:p>
        </w:tc>
      </w:tr>
      <w:tr w:rsidR="00640E07" w14:paraId="32E2E215" w14:textId="77777777" w:rsidTr="000142A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8DF860F" w14:textId="5C4A653C" w:rsidR="00640E07" w:rsidRDefault="00640E07" w:rsidP="00730D66">
            <w:r>
              <w:t>wishLists[</w:t>
            </w:r>
            <w:r>
              <w:rPr>
                <w:rFonts w:hint="eastAsia"/>
              </w:rPr>
              <w:t>i</w:t>
            </w:r>
            <w:r>
              <w:t>]</w:t>
            </w:r>
            <w:r>
              <w:rPr>
                <w:rFonts w:hint="eastAsia"/>
              </w:rPr>
              <w:t>.sailDate</w:t>
            </w:r>
          </w:p>
        </w:tc>
        <w:tc>
          <w:tcPr>
            <w:tcW w:w="2616" w:type="dxa"/>
          </w:tcPr>
          <w:p w14:paraId="6226DE84" w14:textId="2D1A9F31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08334B78" w14:textId="18FA6A95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心愿单航线出航日期</w:t>
            </w:r>
          </w:p>
        </w:tc>
      </w:tr>
      <w:tr w:rsidR="00640E07" w14:paraId="050AF7CA" w14:textId="77777777" w:rsidTr="000142A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2B5F1E6" w14:textId="46CA44B6" w:rsidR="00640E07" w:rsidRDefault="00640E07" w:rsidP="00730D66">
            <w:r>
              <w:rPr>
                <w:rFonts w:hint="eastAsia"/>
              </w:rPr>
              <w:t>wishLists[i].shipCode</w:t>
            </w:r>
          </w:p>
        </w:tc>
        <w:tc>
          <w:tcPr>
            <w:tcW w:w="2616" w:type="dxa"/>
          </w:tcPr>
          <w:p w14:paraId="390DBFD3" w14:textId="58BADD19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5F84CF20" w14:textId="48B8001F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心愿单航线游轮</w:t>
            </w:r>
          </w:p>
        </w:tc>
      </w:tr>
    </w:tbl>
    <w:p w14:paraId="160555C1" w14:textId="77777777" w:rsidR="00E66F4B" w:rsidRDefault="00E66F4B" w:rsidP="008A5F4C"/>
    <w:p w14:paraId="06374D4C" w14:textId="77777777" w:rsidR="006C0AE1" w:rsidRDefault="006C0AE1" w:rsidP="008A5F4C"/>
    <w:p w14:paraId="25E752CA" w14:textId="2F7743AF" w:rsidR="006C0AE1" w:rsidRDefault="00EC7F15" w:rsidP="006C0AE1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OpenId</w:t>
      </w:r>
      <w:r>
        <w:rPr>
          <w:rFonts w:hint="eastAsia"/>
        </w:rPr>
        <w:t>判断用户是否注册</w:t>
      </w:r>
      <w:r w:rsidR="006C0AE1">
        <w:rPr>
          <w:rFonts w:hint="eastAsia"/>
        </w:rPr>
        <w:t>API</w:t>
      </w:r>
    </w:p>
    <w:p w14:paraId="129D0D3E" w14:textId="008E3E63" w:rsidR="006C0AE1" w:rsidRDefault="006C0AE1" w:rsidP="008A5F4C">
      <w:r>
        <w:rPr>
          <w:rFonts w:hint="eastAsia"/>
        </w:rPr>
        <w:t xml:space="preserve">Url: </w:t>
      </w:r>
      <w:hyperlink r:id="rId7" w:history="1">
        <w:r w:rsidR="00732E65" w:rsidRPr="005A4336">
          <w:rPr>
            <w:rStyle w:val="afa"/>
          </w:rPr>
          <w:t>http</w:t>
        </w:r>
        <w:r w:rsidR="00732E65" w:rsidRPr="005A4336">
          <w:rPr>
            <w:rStyle w:val="afa"/>
            <w:rFonts w:hint="eastAsia"/>
          </w:rPr>
          <w:t>s</w:t>
        </w:r>
        <w:r w:rsidR="00732E65" w:rsidRPr="005A4336">
          <w:rPr>
            <w:rStyle w:val="afa"/>
          </w:rPr>
          <w:t>://www.rcclchina.com.cn/api/Orchard.Rccl.Users/LoginApi/CheckRegistedByOpenId?openId={openId}</w:t>
        </w:r>
      </w:hyperlink>
    </w:p>
    <w:p w14:paraId="2DCC0C1D" w14:textId="77777777" w:rsidR="00623D5C" w:rsidRDefault="00623D5C" w:rsidP="008A5F4C"/>
    <w:p w14:paraId="0E66E4E7" w14:textId="77777777" w:rsidR="00623D5C" w:rsidRDefault="00623D5C" w:rsidP="00623D5C">
      <w:r>
        <w:rPr>
          <w:rFonts w:hint="eastAsia"/>
        </w:rPr>
        <w:t>请求参数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623D5C" w14:paraId="73F350CD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1C682638" w14:textId="77777777" w:rsidR="00623D5C" w:rsidRDefault="00623D5C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628F03F0" w14:textId="77777777" w:rsidR="00623D5C" w:rsidRDefault="00623D5C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239706F9" w14:textId="77777777" w:rsidR="00623D5C" w:rsidRDefault="00623D5C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23D5C" w14:paraId="47BEABA0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86FBA36" w14:textId="1190D684" w:rsidR="00623D5C" w:rsidRDefault="00623D5C" w:rsidP="00730D66">
            <w:r>
              <w:t>openId</w:t>
            </w:r>
          </w:p>
        </w:tc>
        <w:tc>
          <w:tcPr>
            <w:tcW w:w="2616" w:type="dxa"/>
          </w:tcPr>
          <w:p w14:paraId="51479FA1" w14:textId="77777777" w:rsidR="00623D5C" w:rsidRDefault="00623D5C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43C3C08D" w14:textId="28E2CD71" w:rsidR="00623D5C" w:rsidRPr="00623D5C" w:rsidRDefault="00623D5C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微信的</w:t>
            </w:r>
            <w:r>
              <w:rPr>
                <w:rFonts w:hint="eastAsia"/>
              </w:rPr>
              <w:t>openId</w:t>
            </w:r>
          </w:p>
        </w:tc>
      </w:tr>
    </w:tbl>
    <w:p w14:paraId="3B2B75FB" w14:textId="77777777" w:rsidR="00623D5C" w:rsidRDefault="00623D5C" w:rsidP="00623D5C"/>
    <w:p w14:paraId="0D59FD32" w14:textId="77777777" w:rsidR="00623D5C" w:rsidRDefault="00623D5C" w:rsidP="00623D5C">
      <w:r>
        <w:rPr>
          <w:rFonts w:hint="eastAsia"/>
        </w:rPr>
        <w:t>返回参数</w:t>
      </w:r>
      <w:r>
        <w:rPr>
          <w:rFonts w:hint="eastAsia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623D5C" w14:paraId="16AC420F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05326ED" w14:textId="77777777" w:rsidR="00623D5C" w:rsidRDefault="00623D5C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2109420B" w14:textId="77777777" w:rsidR="00623D5C" w:rsidRDefault="00623D5C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7B3761B4" w14:textId="77777777" w:rsidR="00623D5C" w:rsidRDefault="00623D5C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23D5C" w14:paraId="4204C040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96F031A" w14:textId="77777777" w:rsidR="00623D5C" w:rsidRDefault="00623D5C" w:rsidP="00730D66"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2616" w:type="dxa"/>
          </w:tcPr>
          <w:p w14:paraId="62D6EB7D" w14:textId="77777777" w:rsidR="00623D5C" w:rsidRDefault="00623D5C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6A14FB97" w14:textId="77777777" w:rsidR="00623D5C" w:rsidRDefault="00623D5C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请求是否成功</w:t>
            </w:r>
            <w:r>
              <w:rPr>
                <w:rFonts w:hint="eastAsia"/>
              </w:rPr>
              <w:t xml:space="preserve"> </w:t>
            </w:r>
          </w:p>
        </w:tc>
      </w:tr>
      <w:tr w:rsidR="00623D5C" w14:paraId="70C6B115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B501C69" w14:textId="77777777" w:rsidR="00623D5C" w:rsidRDefault="00623D5C" w:rsidP="00730D66">
            <w:r>
              <w:t>errMsg</w:t>
            </w:r>
          </w:p>
        </w:tc>
        <w:tc>
          <w:tcPr>
            <w:tcW w:w="2616" w:type="dxa"/>
          </w:tcPr>
          <w:p w14:paraId="5B5EB4B8" w14:textId="77777777" w:rsidR="00623D5C" w:rsidRPr="00E66F4B" w:rsidRDefault="00623D5C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5B47E91C" w14:textId="342DFDD8" w:rsidR="00623D5C" w:rsidRDefault="00623D5C" w:rsidP="000C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</w:t>
            </w:r>
          </w:p>
        </w:tc>
      </w:tr>
      <w:tr w:rsidR="00713E00" w14:paraId="71DA680F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383E1D9" w14:textId="7BAF102F" w:rsidR="00713E00" w:rsidRDefault="00713E00" w:rsidP="00730D6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616" w:type="dxa"/>
          </w:tcPr>
          <w:p w14:paraId="557C390B" w14:textId="060CE000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19A53477" w14:textId="68DB7FC3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接口代码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代表存在用户</w:t>
            </w:r>
            <w:r>
              <w:rPr>
                <w:rFonts w:hint="eastAsia"/>
              </w:rPr>
              <w:t>, 10</w:t>
            </w:r>
            <w:r>
              <w:rPr>
                <w:rFonts w:hint="eastAsia"/>
              </w:rPr>
              <w:t>代表不存在用户</w:t>
            </w:r>
            <w:r>
              <w:rPr>
                <w:rFonts w:hint="eastAsia"/>
              </w:rPr>
              <w:t>, 15</w:t>
            </w:r>
            <w:r>
              <w:rPr>
                <w:rFonts w:hint="eastAsia"/>
              </w:rPr>
              <w:t>代表其他错误</w:t>
            </w:r>
          </w:p>
        </w:tc>
      </w:tr>
      <w:tr w:rsidR="00713E00" w14:paraId="0915E94A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BD3BCA2" w14:textId="28A3623F" w:rsidR="00713E00" w:rsidRDefault="00713E00" w:rsidP="00730D66">
            <w:r>
              <w:t>data</w:t>
            </w:r>
          </w:p>
        </w:tc>
        <w:tc>
          <w:tcPr>
            <w:tcW w:w="2616" w:type="dxa"/>
          </w:tcPr>
          <w:p w14:paraId="14F86C65" w14:textId="1EFCE4BA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1963147E" w14:textId="56C06D45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当不存在用户时</w:t>
            </w:r>
            <w:r>
              <w:rPr>
                <w:rFonts w:hint="eastAsia"/>
              </w:rPr>
              <w:t>, data = null</w:t>
            </w:r>
          </w:p>
        </w:tc>
      </w:tr>
      <w:tr w:rsidR="00623D5C" w14:paraId="028A4869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118471A3" w14:textId="52518CB5" w:rsidR="00623D5C" w:rsidRDefault="00713E00" w:rsidP="00730D66">
            <w:r>
              <w:lastRenderedPageBreak/>
              <w:t>data.</w:t>
            </w:r>
            <w:r w:rsidR="00623D5C">
              <w:t>username</w:t>
            </w:r>
          </w:p>
        </w:tc>
        <w:tc>
          <w:tcPr>
            <w:tcW w:w="2616" w:type="dxa"/>
          </w:tcPr>
          <w:p w14:paraId="21082932" w14:textId="77777777" w:rsidR="00623D5C" w:rsidRDefault="00623D5C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512138BB" w14:textId="6B60402E" w:rsidR="00623D5C" w:rsidRDefault="00623D5C" w:rsidP="0071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623D5C" w14:paraId="7E49BDA2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E089BE5" w14:textId="1D8FCACE" w:rsidR="00623D5C" w:rsidRDefault="00713E00" w:rsidP="00730D66">
            <w:r>
              <w:t>data.</w:t>
            </w:r>
            <w:r w:rsidR="00623D5C">
              <w:t>m</w:t>
            </w:r>
            <w:r w:rsidR="00623D5C">
              <w:rPr>
                <w:rFonts w:hint="eastAsia"/>
              </w:rPr>
              <w:t>obile</w:t>
            </w:r>
          </w:p>
        </w:tc>
        <w:tc>
          <w:tcPr>
            <w:tcW w:w="2616" w:type="dxa"/>
          </w:tcPr>
          <w:p w14:paraId="7B515910" w14:textId="77777777" w:rsidR="00623D5C" w:rsidRDefault="00623D5C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7AD2A67B" w14:textId="1FC7403E" w:rsidR="00623D5C" w:rsidRDefault="00623D5C" w:rsidP="0071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</w:t>
            </w:r>
          </w:p>
        </w:tc>
      </w:tr>
      <w:tr w:rsidR="00623D5C" w14:paraId="6F44DCAC" w14:textId="77777777" w:rsidTr="00730D66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DFCE0EA" w14:textId="65AF100D" w:rsidR="00623D5C" w:rsidRDefault="00713E00" w:rsidP="00730D66">
            <w:r>
              <w:t>data.</w:t>
            </w:r>
            <w:r w:rsidR="00623D5C">
              <w:t>e</w:t>
            </w:r>
            <w:r w:rsidR="00623D5C">
              <w:rPr>
                <w:rFonts w:hint="eastAsia"/>
              </w:rPr>
              <w:t>mail</w:t>
            </w:r>
          </w:p>
        </w:tc>
        <w:tc>
          <w:tcPr>
            <w:tcW w:w="2616" w:type="dxa"/>
          </w:tcPr>
          <w:p w14:paraId="194D74F6" w14:textId="77777777" w:rsidR="00623D5C" w:rsidRDefault="00623D5C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4B8CAFE6" w14:textId="5D9655A3" w:rsidR="00623D5C" w:rsidRDefault="00623D5C" w:rsidP="0071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用户邮箱</w:t>
            </w:r>
            <w:r w:rsidR="00713E00">
              <w:t xml:space="preserve"> </w:t>
            </w:r>
          </w:p>
        </w:tc>
      </w:tr>
      <w:tr w:rsidR="00713E00" w14:paraId="3BECE769" w14:textId="77777777" w:rsidTr="00713E0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1051FF5" w14:textId="26A2C29A" w:rsidR="00713E00" w:rsidRDefault="00713E00" w:rsidP="00730D66">
            <w:r>
              <w:t>data.firstName</w:t>
            </w:r>
          </w:p>
        </w:tc>
        <w:tc>
          <w:tcPr>
            <w:tcW w:w="2616" w:type="dxa"/>
          </w:tcPr>
          <w:p w14:paraId="3CA7A649" w14:textId="77777777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06A325C7" w14:textId="77777777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用户中文名</w:t>
            </w:r>
          </w:p>
        </w:tc>
      </w:tr>
      <w:tr w:rsidR="00713E00" w14:paraId="486691F6" w14:textId="77777777" w:rsidTr="00730D66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A766FC1" w14:textId="4D104B50" w:rsidR="00713E00" w:rsidRDefault="00713E00" w:rsidP="00730D66">
            <w:r>
              <w:t>data.l</w:t>
            </w:r>
            <w:r>
              <w:rPr>
                <w:rFonts w:hint="eastAsia"/>
              </w:rPr>
              <w:t>astName</w:t>
            </w:r>
          </w:p>
        </w:tc>
        <w:tc>
          <w:tcPr>
            <w:tcW w:w="2616" w:type="dxa"/>
          </w:tcPr>
          <w:p w14:paraId="7CA9F2F6" w14:textId="77777777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1EDABBE2" w14:textId="77777777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用户中文姓</w:t>
            </w:r>
          </w:p>
        </w:tc>
      </w:tr>
      <w:tr w:rsidR="00713E00" w14:paraId="38020122" w14:textId="77777777" w:rsidTr="00730D6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1FA6170" w14:textId="05260CD7" w:rsidR="00713E00" w:rsidRDefault="00713E00" w:rsidP="00730D66">
            <w:r>
              <w:t>data.openId</w:t>
            </w:r>
          </w:p>
        </w:tc>
        <w:tc>
          <w:tcPr>
            <w:tcW w:w="2616" w:type="dxa"/>
          </w:tcPr>
          <w:p w14:paraId="1D78BBB7" w14:textId="77777777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3BC60D88" w14:textId="77777777" w:rsidR="00713E00" w:rsidRDefault="00713E00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用户微信</w:t>
            </w:r>
            <w:r>
              <w:rPr>
                <w:rFonts w:hint="eastAsia"/>
              </w:rPr>
              <w:t>OpenId</w:t>
            </w:r>
          </w:p>
        </w:tc>
      </w:tr>
    </w:tbl>
    <w:p w14:paraId="36EDFAE6" w14:textId="77777777" w:rsidR="00623D5C" w:rsidRDefault="00623D5C" w:rsidP="008A5F4C"/>
    <w:p w14:paraId="1B115AFC" w14:textId="77777777" w:rsidR="00EC7F15" w:rsidRDefault="00EC7F15" w:rsidP="008A5F4C"/>
    <w:p w14:paraId="1FD06F37" w14:textId="77777777" w:rsidR="00EC7F15" w:rsidRDefault="00EC7F15" w:rsidP="00EC7F15"/>
    <w:p w14:paraId="1A47576A" w14:textId="13CFED08" w:rsidR="00EC7F15" w:rsidRDefault="00EC7F15" w:rsidP="00EC7F15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发送短信</w:t>
      </w:r>
      <w:r>
        <w:rPr>
          <w:rFonts w:hint="eastAsia"/>
        </w:rPr>
        <w:t>API</w:t>
      </w:r>
    </w:p>
    <w:p w14:paraId="3DF14D75" w14:textId="5114C210" w:rsidR="00EC7F15" w:rsidRDefault="00EC7F15" w:rsidP="00EC7F15">
      <w:r>
        <w:rPr>
          <w:rFonts w:hint="eastAsia"/>
        </w:rPr>
        <w:t xml:space="preserve">Url: </w:t>
      </w:r>
      <w:hyperlink r:id="rId8" w:history="1">
        <w:r w:rsidR="00015EB0" w:rsidRPr="00B00110">
          <w:rPr>
            <w:rStyle w:val="afa"/>
          </w:rPr>
          <w:t>http</w:t>
        </w:r>
        <w:r w:rsidR="00015EB0" w:rsidRPr="00B00110">
          <w:rPr>
            <w:rStyle w:val="afa"/>
            <w:rFonts w:hint="eastAsia"/>
          </w:rPr>
          <w:t>s</w:t>
        </w:r>
        <w:r w:rsidR="00015EB0" w:rsidRPr="00B00110">
          <w:rPr>
            <w:rStyle w:val="afa"/>
          </w:rPr>
          <w:t>://www.rcclchina.com.cn/Rccl.Campaign/Campaign/SendSms</w:t>
        </w:r>
      </w:hyperlink>
    </w:p>
    <w:p w14:paraId="47350330" w14:textId="2465B203" w:rsidR="00393C30" w:rsidRDefault="00B42359" w:rsidP="00EC7F15">
      <w:r>
        <w:t>POST</w:t>
      </w:r>
      <w:r>
        <w:rPr>
          <w:rFonts w:hint="eastAsia"/>
        </w:rPr>
        <w:t>提交</w:t>
      </w:r>
    </w:p>
    <w:p w14:paraId="6D355413" w14:textId="57C82FFD" w:rsidR="00EC7F15" w:rsidRDefault="00B42359" w:rsidP="00EC7F15">
      <w:r>
        <w:rPr>
          <w:rFonts w:hint="eastAsia"/>
        </w:rPr>
        <w:t>目前有同一天同一个</w:t>
      </w:r>
      <w:r>
        <w:rPr>
          <w:rFonts w:hint="eastAsia"/>
        </w:rPr>
        <w:t>campaign</w:t>
      </w:r>
      <w:r>
        <w:rPr>
          <w:rFonts w:hint="eastAsia"/>
        </w:rPr>
        <w:t>同一个手机号只能发送</w:t>
      </w:r>
      <w:r>
        <w:rPr>
          <w:rFonts w:hint="eastAsia"/>
        </w:rPr>
        <w:t>5</w:t>
      </w:r>
      <w:r>
        <w:rPr>
          <w:rFonts w:hint="eastAsia"/>
        </w:rPr>
        <w:t>次的限制</w:t>
      </w:r>
    </w:p>
    <w:p w14:paraId="31E73D30" w14:textId="77777777" w:rsidR="00EC7F15" w:rsidRDefault="00EC7F15" w:rsidP="00EC7F15">
      <w:r>
        <w:rPr>
          <w:rFonts w:hint="eastAsia"/>
        </w:rPr>
        <w:t>请求参数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EC7F15" w14:paraId="29331BC1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F231DA7" w14:textId="77777777" w:rsidR="00EC7F15" w:rsidRDefault="00EC7F15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51354085" w14:textId="77777777" w:rsidR="00EC7F15" w:rsidRDefault="00EC7F15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02F918A5" w14:textId="77777777" w:rsidR="00EC7F15" w:rsidRDefault="00EC7F15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C7F15" w14:paraId="29685DE3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8BC7C3B" w14:textId="0EA3AA4A" w:rsidR="00EC7F15" w:rsidRDefault="00B42359" w:rsidP="00B42359">
            <w:r>
              <w:rPr>
                <w:rFonts w:hint="eastAsia"/>
              </w:rPr>
              <w:t>campaignId</w:t>
            </w:r>
          </w:p>
        </w:tc>
        <w:tc>
          <w:tcPr>
            <w:tcW w:w="2616" w:type="dxa"/>
          </w:tcPr>
          <w:p w14:paraId="61F6A7FE" w14:textId="77777777" w:rsidR="00EC7F15" w:rsidRDefault="00EC7F15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4E979CD4" w14:textId="50994C75" w:rsidR="00EC7F15" w:rsidRPr="00623D5C" w:rsidRDefault="00B4235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ampaign</w:t>
            </w:r>
            <w:r>
              <w:rPr>
                <w:rFonts w:hint="eastAsia"/>
              </w:rPr>
              <w:t>的令牌</w:t>
            </w:r>
          </w:p>
        </w:tc>
      </w:tr>
      <w:tr w:rsidR="00B42359" w14:paraId="7727B2ED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A7593B9" w14:textId="01A25631" w:rsidR="00B42359" w:rsidRDefault="00B42359" w:rsidP="00B42359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616" w:type="dxa"/>
          </w:tcPr>
          <w:p w14:paraId="1BB10B6F" w14:textId="4BD150C5" w:rsidR="00B42359" w:rsidRDefault="00B4235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72105206" w14:textId="38146D89" w:rsidR="00B42359" w:rsidRDefault="00B4235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B42359" w14:paraId="4D618BBE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5BD1868" w14:textId="36480847" w:rsidR="00B42359" w:rsidRDefault="00B42359" w:rsidP="00B42359">
            <w:r>
              <w:rPr>
                <w:rFonts w:hint="eastAsia"/>
              </w:rPr>
              <w:t>content</w:t>
            </w:r>
          </w:p>
        </w:tc>
        <w:tc>
          <w:tcPr>
            <w:tcW w:w="2616" w:type="dxa"/>
          </w:tcPr>
          <w:p w14:paraId="525E1F61" w14:textId="04725C92" w:rsidR="00B42359" w:rsidRDefault="00B4235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7FE69EA8" w14:textId="2744E64D" w:rsidR="00B42359" w:rsidRDefault="00B4235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短信内容</w:t>
            </w:r>
          </w:p>
        </w:tc>
      </w:tr>
    </w:tbl>
    <w:p w14:paraId="23E6A462" w14:textId="77777777" w:rsidR="00EC7F15" w:rsidRDefault="00EC7F15" w:rsidP="00EC7F15"/>
    <w:p w14:paraId="623D120D" w14:textId="77777777" w:rsidR="00EC7F15" w:rsidRDefault="00EC7F15" w:rsidP="00EC7F15">
      <w:r>
        <w:rPr>
          <w:rFonts w:hint="eastAsia"/>
        </w:rPr>
        <w:t>返回参数</w:t>
      </w:r>
      <w:r>
        <w:rPr>
          <w:rFonts w:hint="eastAsia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EC7F15" w14:paraId="7A31EEDC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BEA5D61" w14:textId="77777777" w:rsidR="00EC7F15" w:rsidRDefault="00EC7F15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490D3837" w14:textId="77777777" w:rsidR="00EC7F15" w:rsidRDefault="00EC7F15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1B3277FD" w14:textId="77777777" w:rsidR="00EC7F15" w:rsidRDefault="00EC7F15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C7F15" w14:paraId="17FF0301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8A578D6" w14:textId="77777777" w:rsidR="00EC7F15" w:rsidRDefault="00EC7F15" w:rsidP="00730D66"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2616" w:type="dxa"/>
          </w:tcPr>
          <w:p w14:paraId="2F19A0F4" w14:textId="77777777" w:rsidR="00EC7F15" w:rsidRDefault="00EC7F15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05408A1C" w14:textId="77777777" w:rsidR="00EC7F15" w:rsidRDefault="00EC7F15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请求是否成功</w:t>
            </w:r>
            <w:r>
              <w:rPr>
                <w:rFonts w:hint="eastAsia"/>
              </w:rPr>
              <w:t xml:space="preserve"> </w:t>
            </w:r>
          </w:p>
        </w:tc>
      </w:tr>
      <w:tr w:rsidR="00EC7F15" w14:paraId="10692E59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D2304FF" w14:textId="77777777" w:rsidR="00EC7F15" w:rsidRDefault="00EC7F15" w:rsidP="00730D66">
            <w:r>
              <w:t>errMsg</w:t>
            </w:r>
          </w:p>
        </w:tc>
        <w:tc>
          <w:tcPr>
            <w:tcW w:w="2616" w:type="dxa"/>
          </w:tcPr>
          <w:p w14:paraId="338376FD" w14:textId="77777777" w:rsidR="00EC7F15" w:rsidRPr="00E66F4B" w:rsidRDefault="00EC7F15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5578A545" w14:textId="3B6F3416" w:rsidR="00EC7F15" w:rsidRDefault="00EC7F15" w:rsidP="000C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</w:t>
            </w:r>
          </w:p>
        </w:tc>
      </w:tr>
      <w:tr w:rsidR="00EC7F15" w14:paraId="1018FC5C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E23BD7D" w14:textId="77777777" w:rsidR="00EC7F15" w:rsidRDefault="00EC7F15" w:rsidP="00730D6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616" w:type="dxa"/>
          </w:tcPr>
          <w:p w14:paraId="2C291DE2" w14:textId="77777777" w:rsidR="00EC7F15" w:rsidRDefault="00EC7F15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406C26CA" w14:textId="74546DF9" w:rsidR="00EC7F15" w:rsidRDefault="00EC7F15" w:rsidP="00B42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接口代码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代表</w:t>
            </w:r>
            <w:r w:rsidR="00B42359">
              <w:rPr>
                <w:rFonts w:hint="eastAsia"/>
              </w:rPr>
              <w:t>发送成功</w:t>
            </w:r>
            <w:r>
              <w:rPr>
                <w:rFonts w:hint="eastAsia"/>
              </w:rPr>
              <w:t>, 10</w:t>
            </w:r>
            <w:r>
              <w:rPr>
                <w:rFonts w:hint="eastAsia"/>
              </w:rPr>
              <w:t>代表</w:t>
            </w:r>
            <w:r w:rsidR="00B42359">
              <w:t>campaignId</w:t>
            </w:r>
            <w:r w:rsidR="00B42359">
              <w:rPr>
                <w:rFonts w:hint="eastAsia"/>
              </w:rPr>
              <w:t>错误</w:t>
            </w:r>
            <w:r>
              <w:rPr>
                <w:rFonts w:hint="eastAsia"/>
              </w:rPr>
              <w:t>, 15</w:t>
            </w:r>
            <w:r>
              <w:rPr>
                <w:rFonts w:hint="eastAsia"/>
              </w:rPr>
              <w:t>代表</w:t>
            </w:r>
            <w:r w:rsidR="00B42359">
              <w:rPr>
                <w:rFonts w:hint="eastAsia"/>
              </w:rPr>
              <w:t>同一天发送</w:t>
            </w:r>
            <w:r w:rsidR="00B42359">
              <w:rPr>
                <w:rFonts w:hint="eastAsia"/>
              </w:rPr>
              <w:t>5</w:t>
            </w:r>
            <w:r w:rsidR="00B42359">
              <w:rPr>
                <w:rFonts w:hint="eastAsia"/>
              </w:rPr>
              <w:t>次以上</w:t>
            </w:r>
          </w:p>
        </w:tc>
      </w:tr>
    </w:tbl>
    <w:p w14:paraId="45FB19AE" w14:textId="77777777" w:rsidR="00EC7F15" w:rsidRDefault="00EC7F15" w:rsidP="00EC7F15"/>
    <w:p w14:paraId="4D14FF5A" w14:textId="77777777" w:rsidR="00EC7F15" w:rsidRDefault="00EC7F15" w:rsidP="00EC7F15"/>
    <w:p w14:paraId="05FFFF3E" w14:textId="1EFF87D1" w:rsidR="006A1F89" w:rsidRDefault="006A1F89" w:rsidP="006A1F89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发送优惠券给用户</w:t>
      </w:r>
    </w:p>
    <w:p w14:paraId="48EF9A08" w14:textId="6BFC0F70" w:rsidR="006A1F89" w:rsidRDefault="006A1F89" w:rsidP="006A1F89">
      <w:r>
        <w:rPr>
          <w:rFonts w:hint="eastAsia"/>
        </w:rPr>
        <w:t xml:space="preserve">Url: </w:t>
      </w:r>
      <w:r w:rsidRPr="000C2349">
        <w:t>http</w:t>
      </w:r>
      <w:r w:rsidR="00732E65">
        <w:rPr>
          <w:rFonts w:hint="eastAsia"/>
        </w:rPr>
        <w:t>s</w:t>
      </w:r>
      <w:r w:rsidRPr="000C2349">
        <w:t>://www.rcclchina.com.cn/</w:t>
      </w:r>
      <w:r w:rsidR="000C2349">
        <w:t>Api/Rccl.Coupon/CouponApi/GiveUserCoupon</w:t>
      </w:r>
    </w:p>
    <w:p w14:paraId="2AF4FAB3" w14:textId="27438B71" w:rsidR="006A1F89" w:rsidRDefault="006A1F89" w:rsidP="006A1F89">
      <w:r>
        <w:t>POST</w:t>
      </w:r>
      <w:r>
        <w:rPr>
          <w:rFonts w:hint="eastAsia"/>
        </w:rPr>
        <w:t>提交</w:t>
      </w:r>
    </w:p>
    <w:p w14:paraId="13427E0C" w14:textId="77777777" w:rsidR="006A1F89" w:rsidRDefault="006A1F89" w:rsidP="006A1F89">
      <w:r>
        <w:rPr>
          <w:rFonts w:hint="eastAsia"/>
        </w:rPr>
        <w:t>请求参数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6A1F89" w14:paraId="6C85B29F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78EA3DBD" w14:textId="77777777" w:rsidR="006A1F89" w:rsidRDefault="006A1F89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4D4F8261" w14:textId="77777777" w:rsidR="006A1F89" w:rsidRDefault="006A1F89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7E49B3DA" w14:textId="77777777" w:rsidR="006A1F89" w:rsidRDefault="006A1F89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1F89" w14:paraId="1CC38E60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022647D" w14:textId="470D0ADD" w:rsidR="006A1F89" w:rsidRDefault="000C2349" w:rsidP="00730D66">
            <w:r>
              <w:t>couponCode</w:t>
            </w:r>
          </w:p>
        </w:tc>
        <w:tc>
          <w:tcPr>
            <w:tcW w:w="2616" w:type="dxa"/>
          </w:tcPr>
          <w:p w14:paraId="2275EA73" w14:textId="77777777" w:rsidR="006A1F89" w:rsidRDefault="006A1F8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20B00BDB" w14:textId="23BCC97F" w:rsidR="006A1F89" w:rsidRPr="00623D5C" w:rsidRDefault="000C234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优惠券编码</w:t>
            </w:r>
          </w:p>
        </w:tc>
      </w:tr>
      <w:tr w:rsidR="006A1F89" w14:paraId="3666D1F8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1539CD19" w14:textId="0D6DE672" w:rsidR="006A1F89" w:rsidRDefault="000C2349" w:rsidP="00730D66">
            <w:r>
              <w:t>a</w:t>
            </w:r>
            <w:r>
              <w:rPr>
                <w:rFonts w:hint="eastAsia"/>
              </w:rPr>
              <w:t>s400</w:t>
            </w:r>
          </w:p>
        </w:tc>
        <w:tc>
          <w:tcPr>
            <w:tcW w:w="2616" w:type="dxa"/>
          </w:tcPr>
          <w:p w14:paraId="657DF1DA" w14:textId="77777777" w:rsidR="006A1F89" w:rsidRDefault="006A1F8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2BB413C2" w14:textId="751D16AC" w:rsidR="006A1F89" w:rsidRDefault="000C234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as400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需要提前录入到</w:t>
            </w:r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</w:tr>
      <w:tr w:rsidR="006A1F89" w14:paraId="1C9D4656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191DE6D" w14:textId="0E0F0435" w:rsidR="006A1F89" w:rsidRDefault="000C2349" w:rsidP="00730D66">
            <w:r>
              <w:rPr>
                <w:rFonts w:hint="eastAsia"/>
              </w:rPr>
              <w:t>username</w:t>
            </w:r>
          </w:p>
        </w:tc>
        <w:tc>
          <w:tcPr>
            <w:tcW w:w="2616" w:type="dxa"/>
          </w:tcPr>
          <w:p w14:paraId="740ED270" w14:textId="77777777" w:rsidR="006A1F89" w:rsidRDefault="006A1F8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77AC0088" w14:textId="012F8557" w:rsidR="006A1F89" w:rsidRDefault="000C2349" w:rsidP="000C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93307B" w14:paraId="6FFF536A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C6273A4" w14:textId="207A4F7D" w:rsidR="0093307B" w:rsidRDefault="0093307B" w:rsidP="00730D66">
            <w:r>
              <w:rPr>
                <w:rFonts w:hint="eastAsia"/>
              </w:rPr>
              <w:t>ex</w:t>
            </w:r>
            <w:r>
              <w:t>traCode</w:t>
            </w:r>
          </w:p>
        </w:tc>
        <w:tc>
          <w:tcPr>
            <w:tcW w:w="2616" w:type="dxa"/>
          </w:tcPr>
          <w:p w14:paraId="57FB1279" w14:textId="468E37D5" w:rsidR="0093307B" w:rsidRDefault="0093307B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56009920" w14:textId="58594A01" w:rsidR="0093307B" w:rsidRDefault="0093307B" w:rsidP="000C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优惠券附加码，用来标识同一个</w:t>
            </w:r>
            <w:r>
              <w:rPr>
                <w:rFonts w:hint="eastAsia"/>
              </w:rPr>
              <w:t>as400</w:t>
            </w:r>
            <w:r>
              <w:rPr>
                <w:rFonts w:hint="eastAsia"/>
              </w:rPr>
              <w:t>编码的公券</w:t>
            </w:r>
          </w:p>
        </w:tc>
      </w:tr>
    </w:tbl>
    <w:p w14:paraId="58A01E7E" w14:textId="77777777" w:rsidR="006A1F89" w:rsidRDefault="006A1F89" w:rsidP="006A1F89"/>
    <w:p w14:paraId="11BEAC08" w14:textId="77777777" w:rsidR="006A1F89" w:rsidRDefault="006A1F89" w:rsidP="006A1F89">
      <w:r>
        <w:rPr>
          <w:rFonts w:hint="eastAsia"/>
        </w:rPr>
        <w:t>返回参数</w:t>
      </w:r>
      <w:r>
        <w:rPr>
          <w:rFonts w:hint="eastAsia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6A1F89" w14:paraId="23715B2B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ADA63BB" w14:textId="77777777" w:rsidR="006A1F89" w:rsidRDefault="006A1F89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0730D8F3" w14:textId="77777777" w:rsidR="006A1F89" w:rsidRDefault="006A1F89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77FF97D9" w14:textId="77777777" w:rsidR="006A1F89" w:rsidRDefault="006A1F89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1F89" w14:paraId="62E94677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EC3337F" w14:textId="02E9D976" w:rsidR="006A1F89" w:rsidRDefault="000C2349" w:rsidP="00730D66">
            <w:r>
              <w:t>S</w:t>
            </w:r>
            <w:r w:rsidR="006A1F89">
              <w:rPr>
                <w:rFonts w:hint="eastAsia"/>
              </w:rPr>
              <w:t>uccess</w:t>
            </w:r>
          </w:p>
        </w:tc>
        <w:tc>
          <w:tcPr>
            <w:tcW w:w="2616" w:type="dxa"/>
          </w:tcPr>
          <w:p w14:paraId="319B75CA" w14:textId="77777777" w:rsidR="006A1F89" w:rsidRDefault="006A1F8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34029A61" w14:textId="77777777" w:rsidR="006A1F89" w:rsidRDefault="006A1F8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请求是否成功</w:t>
            </w:r>
            <w:r>
              <w:rPr>
                <w:rFonts w:hint="eastAsia"/>
              </w:rPr>
              <w:t xml:space="preserve"> </w:t>
            </w:r>
          </w:p>
        </w:tc>
      </w:tr>
      <w:tr w:rsidR="006A1F89" w14:paraId="4209C312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A412B28" w14:textId="4FB7B31A" w:rsidR="006A1F89" w:rsidRDefault="000C2349" w:rsidP="00730D66">
            <w:r>
              <w:rPr>
                <w:rFonts w:hint="eastAsia"/>
              </w:rPr>
              <w:t>E</w:t>
            </w:r>
            <w:r w:rsidR="006A1F89">
              <w:t>rrMsg</w:t>
            </w:r>
          </w:p>
        </w:tc>
        <w:tc>
          <w:tcPr>
            <w:tcW w:w="2616" w:type="dxa"/>
          </w:tcPr>
          <w:p w14:paraId="212174E6" w14:textId="77777777" w:rsidR="006A1F89" w:rsidRPr="00E66F4B" w:rsidRDefault="006A1F8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1B8E6D74" w14:textId="230CC1B0" w:rsidR="006A1F89" w:rsidRDefault="006A1F89" w:rsidP="000C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</w:t>
            </w:r>
          </w:p>
        </w:tc>
      </w:tr>
      <w:tr w:rsidR="006A1F89" w14:paraId="73C31B6C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B8D71C5" w14:textId="2F2BF8BA" w:rsidR="006A1F89" w:rsidRDefault="000C2349" w:rsidP="00730D66">
            <w:r>
              <w:t>C</w:t>
            </w:r>
            <w:r w:rsidR="006A1F89">
              <w:rPr>
                <w:rFonts w:hint="eastAsia"/>
              </w:rPr>
              <w:t>ode</w:t>
            </w:r>
          </w:p>
        </w:tc>
        <w:tc>
          <w:tcPr>
            <w:tcW w:w="2616" w:type="dxa"/>
          </w:tcPr>
          <w:p w14:paraId="4C523914" w14:textId="77777777" w:rsidR="006A1F89" w:rsidRDefault="006A1F89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23F7E2C3" w14:textId="77777777" w:rsidR="006A1F89" w:rsidRDefault="006A1F89" w:rsidP="000C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接口代码</w:t>
            </w:r>
          </w:p>
          <w:p w14:paraId="615E86AF" w14:textId="77777777" w:rsidR="000C2349" w:rsidRDefault="000C2349" w:rsidP="000C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0: </w:t>
            </w:r>
            <w:r>
              <w:rPr>
                <w:rFonts w:hint="eastAsia"/>
              </w:rPr>
              <w:t>发送成功</w:t>
            </w:r>
          </w:p>
          <w:p w14:paraId="504FA408" w14:textId="77777777" w:rsidR="000C2349" w:rsidRDefault="000C2349" w:rsidP="000C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5: </w:t>
            </w:r>
            <w:r>
              <w:rPr>
                <w:rFonts w:hint="eastAsia"/>
              </w:rPr>
              <w:t>用户不存在</w:t>
            </w:r>
          </w:p>
          <w:p w14:paraId="767CD762" w14:textId="77777777" w:rsidR="000C2349" w:rsidRDefault="000C2349" w:rsidP="000C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AS400</w:t>
            </w:r>
            <w:r>
              <w:rPr>
                <w:rFonts w:hint="eastAsia"/>
              </w:rPr>
              <w:t>码不存在</w:t>
            </w:r>
          </w:p>
          <w:p w14:paraId="764CC2A1" w14:textId="77777777" w:rsidR="000C2349" w:rsidRDefault="000C2349" w:rsidP="000C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15 </w:t>
            </w:r>
            <w:r>
              <w:rPr>
                <w:rFonts w:hint="eastAsia"/>
              </w:rPr>
              <w:t>优惠券编码错误</w:t>
            </w:r>
          </w:p>
          <w:p w14:paraId="09649C0C" w14:textId="13C90D37" w:rsidR="000C2349" w:rsidRDefault="000C2349" w:rsidP="000C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 </w:t>
            </w:r>
            <w:r>
              <w:rPr>
                <w:rFonts w:hint="eastAsia"/>
              </w:rPr>
              <w:t>已经发送同一个优惠券给用户了</w:t>
            </w:r>
          </w:p>
        </w:tc>
      </w:tr>
    </w:tbl>
    <w:p w14:paraId="1EFFFEBD" w14:textId="77777777" w:rsidR="006A1F89" w:rsidRDefault="006A1F89" w:rsidP="006A1F89"/>
    <w:p w14:paraId="5DDC5FEA" w14:textId="77777777" w:rsidR="006A1F89" w:rsidRDefault="006A1F89" w:rsidP="006A1F89"/>
    <w:p w14:paraId="4DB1EFF4" w14:textId="5F160887" w:rsidR="000142A7" w:rsidRDefault="000142A7" w:rsidP="000142A7">
      <w:pPr>
        <w:pStyle w:val="afc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CampaignId</w:t>
      </w:r>
      <w:r>
        <w:rPr>
          <w:rFonts w:hint="eastAsia"/>
        </w:rPr>
        <w:t>获取用户</w:t>
      </w:r>
      <w:r>
        <w:rPr>
          <w:rFonts w:hint="eastAsia"/>
        </w:rPr>
        <w:t>AccessToken</w:t>
      </w:r>
    </w:p>
    <w:p w14:paraId="3E4F5336" w14:textId="3FE933B9" w:rsidR="000142A7" w:rsidRDefault="000142A7" w:rsidP="000142A7">
      <w:r>
        <w:rPr>
          <w:rFonts w:hint="eastAsia"/>
        </w:rPr>
        <w:t xml:space="preserve">Url: </w:t>
      </w:r>
      <w:r w:rsidRPr="000C2349">
        <w:t>http</w:t>
      </w:r>
      <w:r w:rsidR="00732E65">
        <w:rPr>
          <w:rFonts w:hint="eastAsia"/>
        </w:rPr>
        <w:t>s</w:t>
      </w:r>
      <w:r w:rsidRPr="000C2349">
        <w:t>://www.rcclchina.com.cn/</w:t>
      </w:r>
      <w:r w:rsidRPr="000142A7">
        <w:t xml:space="preserve"> Rccl.Campaign/Campaign/CheckLogin</w:t>
      </w:r>
      <w:r>
        <w:t>?</w:t>
      </w:r>
    </w:p>
    <w:p w14:paraId="215212FA" w14:textId="21AFBB49" w:rsidR="000142A7" w:rsidRDefault="000142A7" w:rsidP="000142A7">
      <w:r w:rsidRPr="000142A7">
        <w:t>campaignId</w:t>
      </w:r>
      <w:r>
        <w:t>={</w:t>
      </w:r>
      <w:r w:rsidRPr="000142A7">
        <w:t xml:space="preserve"> campaignId</w:t>
      </w:r>
      <w:r>
        <w:t>}</w:t>
      </w:r>
    </w:p>
    <w:p w14:paraId="42268757" w14:textId="77777777" w:rsidR="000142A7" w:rsidRDefault="000142A7" w:rsidP="000142A7">
      <w:r>
        <w:rPr>
          <w:rFonts w:hint="eastAsia"/>
        </w:rPr>
        <w:t>注意</w:t>
      </w:r>
      <w:r>
        <w:rPr>
          <w:rFonts w:hint="eastAsia"/>
        </w:rPr>
        <w:t xml:space="preserve">: </w:t>
      </w:r>
    </w:p>
    <w:p w14:paraId="0B504590" w14:textId="470C6D47" w:rsidR="000142A7" w:rsidRDefault="000142A7" w:rsidP="000142A7">
      <w:pPr>
        <w:pStyle w:val="afc"/>
        <w:numPr>
          <w:ilvl w:val="0"/>
          <w:numId w:val="6"/>
        </w:numPr>
        <w:ind w:firstLineChars="0"/>
        <w:rPr>
          <w:lang w:val="en-US"/>
        </w:rPr>
      </w:pPr>
      <w:r w:rsidRPr="000142A7">
        <w:rPr>
          <w:rFonts w:hint="eastAsia"/>
          <w:lang w:val="en-US"/>
        </w:rPr>
        <w:t>只有在</w:t>
      </w:r>
      <w:hyperlink r:id="rId9" w:history="1">
        <w:r w:rsidRPr="000142A7">
          <w:rPr>
            <w:rStyle w:val="afa"/>
            <w:rFonts w:hint="eastAsia"/>
            <w:lang w:val="en-US"/>
          </w:rPr>
          <w:t>http://www.rcclchina.com.cn/</w:t>
        </w:r>
      </w:hyperlink>
      <w:r w:rsidRPr="000142A7">
        <w:rPr>
          <w:rFonts w:hint="eastAsia"/>
          <w:lang w:val="en-US"/>
        </w:rPr>
        <w:t xml:space="preserve">, </w:t>
      </w:r>
      <w:r w:rsidRPr="000142A7">
        <w:rPr>
          <w:rFonts w:hint="eastAsia"/>
          <w:lang w:val="en-US"/>
        </w:rPr>
        <w:t>或</w:t>
      </w:r>
      <w:hyperlink r:id="rId10" w:history="1">
        <w:r w:rsidRPr="000142A7">
          <w:rPr>
            <w:rStyle w:val="afa"/>
            <w:rFonts w:hint="eastAsia"/>
            <w:lang w:val="en-US"/>
          </w:rPr>
          <w:t>https://mobile.rcclchina.com.cn</w:t>
        </w:r>
      </w:hyperlink>
      <w:r w:rsidRPr="000142A7">
        <w:rPr>
          <w:rFonts w:hint="eastAsia"/>
          <w:lang w:val="en-US"/>
        </w:rPr>
        <w:t>下才能使用</w:t>
      </w:r>
      <w:r w:rsidRPr="000142A7">
        <w:rPr>
          <w:rFonts w:hint="eastAsia"/>
          <w:lang w:val="en-US"/>
        </w:rPr>
        <w:t>(mobile</w:t>
      </w:r>
      <w:r w:rsidRPr="000142A7">
        <w:rPr>
          <w:rFonts w:hint="eastAsia"/>
          <w:lang w:val="en-US"/>
        </w:rPr>
        <w:t>的话需要把域名换成</w:t>
      </w:r>
      <w:hyperlink r:id="rId11" w:history="1">
        <w:r w:rsidRPr="00F90B4A">
          <w:rPr>
            <w:rStyle w:val="afa"/>
            <w:rFonts w:hint="eastAsia"/>
            <w:lang w:val="en-US"/>
          </w:rPr>
          <w:t>https://mobile.rcclchina.com.cn)</w:t>
        </w:r>
      </w:hyperlink>
    </w:p>
    <w:p w14:paraId="08AE17B4" w14:textId="71E02B77" w:rsidR="000142A7" w:rsidRPr="000142A7" w:rsidRDefault="000142A7" w:rsidP="000142A7">
      <w:pPr>
        <w:pStyle w:val="afc"/>
        <w:numPr>
          <w:ilvl w:val="0"/>
          <w:numId w:val="6"/>
        </w:numPr>
        <w:ind w:firstLineChars="0"/>
        <w:rPr>
          <w:lang w:val="en-US"/>
        </w:rPr>
      </w:pPr>
      <w:r>
        <w:rPr>
          <w:rFonts w:hint="eastAsia"/>
          <w:lang w:val="en-US"/>
        </w:rPr>
        <w:t>必须在前端</w:t>
      </w:r>
      <w:r w:rsidR="00BB6633">
        <w:rPr>
          <w:rFonts w:hint="eastAsia"/>
          <w:lang w:val="en-US"/>
        </w:rPr>
        <w:t>ajax</w:t>
      </w:r>
      <w:r>
        <w:rPr>
          <w:rFonts w:hint="eastAsia"/>
          <w:lang w:val="en-US"/>
        </w:rPr>
        <w:t>调用</w:t>
      </w:r>
      <w:r w:rsidR="004E7F18">
        <w:rPr>
          <w:rFonts w:hint="eastAsia"/>
          <w:lang w:val="en-US"/>
        </w:rPr>
        <w:t xml:space="preserve">, </w:t>
      </w:r>
      <w:r w:rsidR="004E7F18">
        <w:rPr>
          <w:rFonts w:hint="eastAsia"/>
          <w:lang w:val="en-US"/>
        </w:rPr>
        <w:t>后端返回必定未登录</w:t>
      </w:r>
    </w:p>
    <w:p w14:paraId="21894D2D" w14:textId="77777777" w:rsidR="000142A7" w:rsidRDefault="000142A7" w:rsidP="000142A7"/>
    <w:p w14:paraId="73F895BD" w14:textId="77777777" w:rsidR="000142A7" w:rsidRDefault="000142A7" w:rsidP="000142A7">
      <w:r>
        <w:rPr>
          <w:rFonts w:hint="eastAsia"/>
        </w:rPr>
        <w:t>请求参数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0142A7" w14:paraId="627979D4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29561CF" w14:textId="77777777" w:rsidR="000142A7" w:rsidRDefault="000142A7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57D5F646" w14:textId="77777777" w:rsidR="000142A7" w:rsidRDefault="000142A7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4655BE7C" w14:textId="77777777" w:rsidR="000142A7" w:rsidRDefault="000142A7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2A7" w14:paraId="6EDB9760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943B199" w14:textId="1F51BB65" w:rsidR="000142A7" w:rsidRDefault="000142A7" w:rsidP="00730D66">
            <w:r w:rsidRPr="000142A7">
              <w:t>campaignId</w:t>
            </w:r>
          </w:p>
        </w:tc>
        <w:tc>
          <w:tcPr>
            <w:tcW w:w="2616" w:type="dxa"/>
          </w:tcPr>
          <w:p w14:paraId="650136E3" w14:textId="77777777" w:rsidR="000142A7" w:rsidRDefault="000142A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7AA3896A" w14:textId="27B2A427" w:rsidR="000142A7" w:rsidRPr="00623D5C" w:rsidRDefault="000142A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2A7">
              <w:t>Campaign</w:t>
            </w:r>
            <w:r>
              <w:rPr>
                <w:rFonts w:hint="eastAsia"/>
              </w:rPr>
              <w:t>令牌</w:t>
            </w:r>
          </w:p>
        </w:tc>
      </w:tr>
    </w:tbl>
    <w:p w14:paraId="139A7BC8" w14:textId="77777777" w:rsidR="000142A7" w:rsidRDefault="000142A7" w:rsidP="000142A7"/>
    <w:p w14:paraId="288B6A58" w14:textId="77777777" w:rsidR="000142A7" w:rsidRDefault="000142A7" w:rsidP="000142A7">
      <w:r>
        <w:rPr>
          <w:rFonts w:hint="eastAsia"/>
        </w:rPr>
        <w:t>返回参数</w:t>
      </w:r>
      <w:r>
        <w:rPr>
          <w:rFonts w:hint="eastAsia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0142A7" w14:paraId="328F2B5D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77B7EC6" w14:textId="77777777" w:rsidR="000142A7" w:rsidRDefault="000142A7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27BB2C60" w14:textId="77777777" w:rsidR="000142A7" w:rsidRDefault="000142A7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52A22C6D" w14:textId="77777777" w:rsidR="000142A7" w:rsidRDefault="000142A7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2A7" w14:paraId="210FFDC5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397F597D" w14:textId="2632BAC1" w:rsidR="000142A7" w:rsidRDefault="000142A7" w:rsidP="00730D66">
            <w:r>
              <w:rPr>
                <w:rFonts w:hint="eastAsia"/>
              </w:rPr>
              <w:t>success</w:t>
            </w:r>
          </w:p>
        </w:tc>
        <w:tc>
          <w:tcPr>
            <w:tcW w:w="2616" w:type="dxa"/>
          </w:tcPr>
          <w:p w14:paraId="6598EDEB" w14:textId="77777777" w:rsidR="000142A7" w:rsidRDefault="000142A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36EC4496" w14:textId="77777777" w:rsidR="000142A7" w:rsidRDefault="000142A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请求是否成功</w:t>
            </w:r>
            <w:r>
              <w:rPr>
                <w:rFonts w:hint="eastAsia"/>
              </w:rPr>
              <w:t xml:space="preserve"> </w:t>
            </w:r>
          </w:p>
        </w:tc>
      </w:tr>
      <w:tr w:rsidR="000142A7" w14:paraId="184EB011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7D8728C8" w14:textId="0D6C2BCC" w:rsidR="000142A7" w:rsidRDefault="000142A7" w:rsidP="00730D66">
            <w:r>
              <w:rPr>
                <w:rFonts w:hint="eastAsia"/>
              </w:rPr>
              <w:t>er</w:t>
            </w:r>
            <w:r>
              <w:t>rMsg</w:t>
            </w:r>
          </w:p>
        </w:tc>
        <w:tc>
          <w:tcPr>
            <w:tcW w:w="2616" w:type="dxa"/>
          </w:tcPr>
          <w:p w14:paraId="45348607" w14:textId="77777777" w:rsidR="000142A7" w:rsidRPr="00E66F4B" w:rsidRDefault="000142A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0B06A0AC" w14:textId="77777777" w:rsidR="000142A7" w:rsidRDefault="000142A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</w:t>
            </w:r>
          </w:p>
        </w:tc>
      </w:tr>
      <w:tr w:rsidR="000142A7" w14:paraId="7385E0C6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1DC53DE4" w14:textId="6352A2CE" w:rsidR="000142A7" w:rsidRDefault="000142A7" w:rsidP="00730D6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616" w:type="dxa"/>
          </w:tcPr>
          <w:p w14:paraId="32E412C5" w14:textId="77777777" w:rsidR="000142A7" w:rsidRDefault="000142A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72B0D938" w14:textId="77777777" w:rsidR="000142A7" w:rsidRDefault="000142A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接口代码</w:t>
            </w:r>
          </w:p>
          <w:p w14:paraId="058A2864" w14:textId="375607D9" w:rsidR="000142A7" w:rsidRDefault="000142A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0: </w:t>
            </w:r>
            <w:r>
              <w:rPr>
                <w:rFonts w:hint="eastAsia"/>
              </w:rPr>
              <w:t>成功</w:t>
            </w:r>
          </w:p>
          <w:p w14:paraId="203C3F4D" w14:textId="69A9EF81" w:rsidR="000142A7" w:rsidRDefault="000142A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用户未登录</w:t>
            </w:r>
          </w:p>
          <w:p w14:paraId="738C96E6" w14:textId="743CA9D3" w:rsidR="000142A7" w:rsidRDefault="000142A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7F7" w14:paraId="153212DA" w14:textId="77777777" w:rsidTr="000527F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CE1C57D" w14:textId="19353249" w:rsidR="000527F7" w:rsidRDefault="000527F7" w:rsidP="00730D66">
            <w:r>
              <w:t>data</w:t>
            </w:r>
          </w:p>
        </w:tc>
        <w:tc>
          <w:tcPr>
            <w:tcW w:w="2616" w:type="dxa"/>
          </w:tcPr>
          <w:p w14:paraId="4C6215FD" w14:textId="6A86B4F0" w:rsidR="000527F7" w:rsidRDefault="000527F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69F272FC" w14:textId="3030182E" w:rsidR="000527F7" w:rsidRDefault="000527F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登录情况下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accessToken</w:t>
            </w:r>
          </w:p>
        </w:tc>
      </w:tr>
    </w:tbl>
    <w:p w14:paraId="55E98FBC" w14:textId="45A49432" w:rsidR="00640E07" w:rsidRDefault="00640E07" w:rsidP="000142A7"/>
    <w:p w14:paraId="46B28447" w14:textId="6BE6E610" w:rsidR="00640E07" w:rsidRDefault="00640E07" w:rsidP="00640E07">
      <w:pPr>
        <w:pStyle w:val="afc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创建心愿单</w:t>
      </w:r>
    </w:p>
    <w:p w14:paraId="1414F6CA" w14:textId="6994E7A6" w:rsidR="00640E07" w:rsidRDefault="00640E07" w:rsidP="00640E07">
      <w:r>
        <w:rPr>
          <w:rFonts w:hint="eastAsia"/>
        </w:rPr>
        <w:t xml:space="preserve">Url: </w:t>
      </w:r>
      <w:hyperlink r:id="rId12" w:history="1">
        <w:r w:rsidR="00732E65" w:rsidRPr="005A4336">
          <w:rPr>
            <w:rStyle w:val="afa"/>
          </w:rPr>
          <w:t>http</w:t>
        </w:r>
        <w:r w:rsidR="00732E65" w:rsidRPr="005A4336">
          <w:rPr>
            <w:rStyle w:val="afa"/>
            <w:rFonts w:hint="eastAsia"/>
          </w:rPr>
          <w:t>s</w:t>
        </w:r>
        <w:r w:rsidR="00732E65" w:rsidRPr="005A4336">
          <w:rPr>
            <w:rStyle w:val="afa"/>
          </w:rPr>
          <w:t>://www.rcclchina.com.cn/Rccl.Campaign/Campaign/CreateWishList</w:t>
        </w:r>
      </w:hyperlink>
    </w:p>
    <w:p w14:paraId="51536738" w14:textId="49AD6CFE" w:rsidR="00640E07" w:rsidRDefault="00640E07" w:rsidP="00640E07">
      <w:r>
        <w:rPr>
          <w:rFonts w:hint="eastAsia"/>
        </w:rPr>
        <w:t>POST</w:t>
      </w:r>
      <w:r>
        <w:rPr>
          <w:rFonts w:hint="eastAsia"/>
        </w:rPr>
        <w:t>提交</w:t>
      </w:r>
    </w:p>
    <w:p w14:paraId="1D3B285D" w14:textId="614C4B5D" w:rsidR="00640E07" w:rsidRDefault="00640E07" w:rsidP="00640E07">
      <w:r>
        <w:rPr>
          <w:rFonts w:hint="eastAsia"/>
        </w:rPr>
        <w:t>请求参数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640E07" w14:paraId="3C4AE6A2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2BC8F61" w14:textId="77777777" w:rsidR="00640E07" w:rsidRDefault="00640E07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36D54598" w14:textId="77777777" w:rsidR="00640E07" w:rsidRDefault="00640E07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2EDBAB64" w14:textId="77777777" w:rsidR="00640E07" w:rsidRDefault="00640E07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0E07" w14:paraId="3F278E38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07E9D62" w14:textId="77777777" w:rsidR="00640E07" w:rsidRDefault="00640E07" w:rsidP="00730D66">
            <w:r w:rsidRPr="000142A7">
              <w:t>campaignId</w:t>
            </w:r>
          </w:p>
        </w:tc>
        <w:tc>
          <w:tcPr>
            <w:tcW w:w="2616" w:type="dxa"/>
          </w:tcPr>
          <w:p w14:paraId="34688BD9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29C9D61B" w14:textId="77777777" w:rsidR="00640E07" w:rsidRPr="00623D5C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2A7">
              <w:t>Campaign</w:t>
            </w:r>
            <w:r>
              <w:rPr>
                <w:rFonts w:hint="eastAsia"/>
              </w:rPr>
              <w:t>令牌</w:t>
            </w:r>
          </w:p>
        </w:tc>
      </w:tr>
      <w:tr w:rsidR="00640E07" w14:paraId="1592EF69" w14:textId="77777777" w:rsidTr="00640E0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36EE10BB" w14:textId="041E2241" w:rsidR="00640E07" w:rsidRPr="000142A7" w:rsidRDefault="00640E07" w:rsidP="00730D66">
            <w:r>
              <w:rPr>
                <w:rFonts w:hint="eastAsia"/>
              </w:rPr>
              <w:t>userName</w:t>
            </w:r>
          </w:p>
        </w:tc>
        <w:tc>
          <w:tcPr>
            <w:tcW w:w="2616" w:type="dxa"/>
          </w:tcPr>
          <w:p w14:paraId="6604A4C2" w14:textId="1314D98E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5B31839C" w14:textId="4756D1D5" w:rsidR="00640E07" w:rsidRPr="000142A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640E07" w14:paraId="0ACD4EAA" w14:textId="77777777" w:rsidTr="00640E0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F756B4E" w14:textId="74EB36CD" w:rsidR="00640E07" w:rsidRDefault="00640E07" w:rsidP="00730D66">
            <w:r>
              <w:t>sailD</w:t>
            </w:r>
            <w:r>
              <w:rPr>
                <w:rFonts w:hint="eastAsia"/>
              </w:rPr>
              <w:t>ate</w:t>
            </w:r>
          </w:p>
        </w:tc>
        <w:tc>
          <w:tcPr>
            <w:tcW w:w="2616" w:type="dxa"/>
          </w:tcPr>
          <w:p w14:paraId="26A24D74" w14:textId="7EA2435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3B8224DF" w14:textId="06677BDD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出航日期</w:t>
            </w:r>
          </w:p>
        </w:tc>
      </w:tr>
      <w:tr w:rsidR="00640E07" w14:paraId="6D897FB1" w14:textId="77777777" w:rsidTr="00640E0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181881B8" w14:textId="4EF49C17" w:rsidR="00640E07" w:rsidRDefault="00640E07" w:rsidP="00730D66">
            <w:r>
              <w:rPr>
                <w:rFonts w:hint="eastAsia"/>
              </w:rPr>
              <w:t>shipCode</w:t>
            </w:r>
          </w:p>
        </w:tc>
        <w:tc>
          <w:tcPr>
            <w:tcW w:w="2616" w:type="dxa"/>
          </w:tcPr>
          <w:p w14:paraId="7F35293C" w14:textId="191502B0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357BE83F" w14:textId="78583ED2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游轮编码</w:t>
            </w:r>
          </w:p>
        </w:tc>
      </w:tr>
    </w:tbl>
    <w:p w14:paraId="6B87CDF6" w14:textId="77777777" w:rsidR="00640E07" w:rsidRDefault="00640E07" w:rsidP="00640E07"/>
    <w:p w14:paraId="53F54B7B" w14:textId="77777777" w:rsidR="00640E07" w:rsidRDefault="00640E07" w:rsidP="00640E07">
      <w:r>
        <w:rPr>
          <w:rFonts w:hint="eastAsia"/>
        </w:rPr>
        <w:t>返回参数</w:t>
      </w:r>
      <w:r>
        <w:rPr>
          <w:rFonts w:hint="eastAsia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640E07" w14:paraId="5B04877C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45D83EE" w14:textId="77777777" w:rsidR="00640E07" w:rsidRDefault="00640E07" w:rsidP="00730D66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16" w:type="dxa"/>
          </w:tcPr>
          <w:p w14:paraId="129AF790" w14:textId="77777777" w:rsidR="00640E07" w:rsidRDefault="00640E07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5E180855" w14:textId="77777777" w:rsidR="00640E07" w:rsidRDefault="00640E07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0E07" w14:paraId="387E3917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7CE7B62" w14:textId="77777777" w:rsidR="00640E07" w:rsidRDefault="00640E07" w:rsidP="00730D66">
            <w:r>
              <w:rPr>
                <w:rFonts w:hint="eastAsia"/>
              </w:rPr>
              <w:t>success</w:t>
            </w:r>
          </w:p>
        </w:tc>
        <w:tc>
          <w:tcPr>
            <w:tcW w:w="2616" w:type="dxa"/>
          </w:tcPr>
          <w:p w14:paraId="2760488D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33CC1CEB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请求是否成功</w:t>
            </w:r>
            <w:r>
              <w:rPr>
                <w:rFonts w:hint="eastAsia"/>
              </w:rPr>
              <w:t xml:space="preserve"> </w:t>
            </w:r>
          </w:p>
        </w:tc>
      </w:tr>
      <w:tr w:rsidR="00640E07" w14:paraId="6F36BC90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D60F967" w14:textId="77777777" w:rsidR="00640E07" w:rsidRDefault="00640E07" w:rsidP="00730D66">
            <w:r>
              <w:rPr>
                <w:rFonts w:hint="eastAsia"/>
              </w:rPr>
              <w:t>er</w:t>
            </w:r>
            <w:r>
              <w:t>rMsg</w:t>
            </w:r>
          </w:p>
        </w:tc>
        <w:tc>
          <w:tcPr>
            <w:tcW w:w="2616" w:type="dxa"/>
          </w:tcPr>
          <w:p w14:paraId="6C4CBA49" w14:textId="77777777" w:rsidR="00640E07" w:rsidRPr="00E66F4B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56936280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</w:t>
            </w:r>
          </w:p>
        </w:tc>
      </w:tr>
      <w:tr w:rsidR="00640E07" w14:paraId="0F72C2A2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1ECC804" w14:textId="77777777" w:rsidR="00640E07" w:rsidRDefault="00640E07" w:rsidP="00730D6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616" w:type="dxa"/>
          </w:tcPr>
          <w:p w14:paraId="13C203EB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151D0645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接口代码</w:t>
            </w:r>
          </w:p>
          <w:p w14:paraId="15864BE0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0: </w:t>
            </w:r>
            <w:r>
              <w:rPr>
                <w:rFonts w:hint="eastAsia"/>
              </w:rPr>
              <w:t>成功</w:t>
            </w:r>
          </w:p>
          <w:p w14:paraId="5C199CCD" w14:textId="0F2ADF5F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用户不存在</w:t>
            </w:r>
          </w:p>
          <w:p w14:paraId="7AC7FE60" w14:textId="10C8FE0D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10: CampaignId</w:t>
            </w:r>
            <w:r>
              <w:rPr>
                <w:rFonts w:hint="eastAsia"/>
              </w:rPr>
              <w:t>不合法</w:t>
            </w:r>
          </w:p>
          <w:p w14:paraId="09C7011B" w14:textId="45EE6149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15: </w:t>
            </w:r>
            <w:r>
              <w:rPr>
                <w:rFonts w:hint="eastAsia"/>
              </w:rPr>
              <w:t>日期格式错误</w:t>
            </w:r>
          </w:p>
          <w:p w14:paraId="6516FF1D" w14:textId="37E2295B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20: </w:t>
            </w:r>
            <w:r>
              <w:rPr>
                <w:rFonts w:hint="eastAsia"/>
              </w:rPr>
              <w:t>用户双十二期间收藏数量最多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  <w:p w14:paraId="7A596438" w14:textId="6D3A6B3F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25: </w:t>
            </w:r>
            <w:r>
              <w:rPr>
                <w:rFonts w:hint="eastAsia"/>
              </w:rPr>
              <w:t>航线不存在</w:t>
            </w:r>
          </w:p>
          <w:p w14:paraId="5DA148CD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F40840" w14:textId="77777777" w:rsidR="00640E07" w:rsidRPr="00640E07" w:rsidRDefault="00640E07" w:rsidP="00640E07"/>
    <w:p w14:paraId="147E2733" w14:textId="77777777" w:rsidR="00640E07" w:rsidRDefault="00640E07" w:rsidP="000142A7"/>
    <w:p w14:paraId="6E948167" w14:textId="6FE5D637" w:rsidR="00640E07" w:rsidRDefault="00640E07" w:rsidP="00640E07">
      <w:pPr>
        <w:pStyle w:val="afc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删除心愿单</w:t>
      </w:r>
    </w:p>
    <w:p w14:paraId="52353E29" w14:textId="7167F610" w:rsidR="00640E07" w:rsidRDefault="00640E07" w:rsidP="00640E07">
      <w:r>
        <w:rPr>
          <w:rFonts w:hint="eastAsia"/>
        </w:rPr>
        <w:t xml:space="preserve">Url: </w:t>
      </w:r>
      <w:hyperlink r:id="rId13" w:history="1">
        <w:r w:rsidR="00732E65" w:rsidRPr="005A4336">
          <w:rPr>
            <w:rStyle w:val="afa"/>
          </w:rPr>
          <w:t>http</w:t>
        </w:r>
        <w:r w:rsidR="00732E65" w:rsidRPr="005A4336">
          <w:rPr>
            <w:rStyle w:val="afa"/>
            <w:rFonts w:hint="eastAsia"/>
          </w:rPr>
          <w:t>s</w:t>
        </w:r>
        <w:r w:rsidR="00732E65" w:rsidRPr="005A4336">
          <w:rPr>
            <w:rStyle w:val="afa"/>
          </w:rPr>
          <w:t>://www.rcclchina.com.cn/Rccl.Campaign/Campaign/DeleteWishList</w:t>
        </w:r>
      </w:hyperlink>
    </w:p>
    <w:p w14:paraId="5F9E7A8B" w14:textId="77777777" w:rsidR="00640E07" w:rsidRDefault="00640E07" w:rsidP="00640E07">
      <w:r>
        <w:rPr>
          <w:rFonts w:hint="eastAsia"/>
        </w:rPr>
        <w:t>POST</w:t>
      </w:r>
      <w:r>
        <w:rPr>
          <w:rFonts w:hint="eastAsia"/>
        </w:rPr>
        <w:t>提交</w:t>
      </w:r>
    </w:p>
    <w:p w14:paraId="5DD0038E" w14:textId="77777777" w:rsidR="00640E07" w:rsidRDefault="00640E07" w:rsidP="00640E07">
      <w:r>
        <w:rPr>
          <w:rFonts w:hint="eastAsia"/>
        </w:rPr>
        <w:t>请求参数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640E07" w14:paraId="4A0B5BC7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10254F5B" w14:textId="77777777" w:rsidR="00640E07" w:rsidRDefault="00640E07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026217B3" w14:textId="77777777" w:rsidR="00640E07" w:rsidRDefault="00640E07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0833E601" w14:textId="77777777" w:rsidR="00640E07" w:rsidRDefault="00640E07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0E07" w14:paraId="08646056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30CCC098" w14:textId="77777777" w:rsidR="00640E07" w:rsidRDefault="00640E07" w:rsidP="00730D66">
            <w:r w:rsidRPr="000142A7">
              <w:t>campaignId</w:t>
            </w:r>
          </w:p>
        </w:tc>
        <w:tc>
          <w:tcPr>
            <w:tcW w:w="2616" w:type="dxa"/>
          </w:tcPr>
          <w:p w14:paraId="3A055392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7963E566" w14:textId="77777777" w:rsidR="00640E07" w:rsidRPr="00623D5C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2A7">
              <w:t>Campaign</w:t>
            </w:r>
            <w:r>
              <w:rPr>
                <w:rFonts w:hint="eastAsia"/>
              </w:rPr>
              <w:t>令牌</w:t>
            </w:r>
          </w:p>
        </w:tc>
      </w:tr>
      <w:tr w:rsidR="00640E07" w14:paraId="0EB5E71D" w14:textId="77777777" w:rsidTr="00730D66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DD07479" w14:textId="77777777" w:rsidR="00640E07" w:rsidRPr="000142A7" w:rsidRDefault="00640E07" w:rsidP="00730D66">
            <w:r>
              <w:rPr>
                <w:rFonts w:hint="eastAsia"/>
              </w:rPr>
              <w:t>userName</w:t>
            </w:r>
          </w:p>
        </w:tc>
        <w:tc>
          <w:tcPr>
            <w:tcW w:w="2616" w:type="dxa"/>
          </w:tcPr>
          <w:p w14:paraId="11110666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552F329F" w14:textId="77777777" w:rsidR="00640E07" w:rsidRPr="000142A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640E07" w14:paraId="58D66ECE" w14:textId="77777777" w:rsidTr="0030319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737005D8" w14:textId="77777777" w:rsidR="00640E07" w:rsidRDefault="00640E07" w:rsidP="00730D66">
            <w:r>
              <w:t>sailD</w:t>
            </w:r>
            <w:r>
              <w:rPr>
                <w:rFonts w:hint="eastAsia"/>
              </w:rPr>
              <w:t>ate</w:t>
            </w:r>
          </w:p>
        </w:tc>
        <w:tc>
          <w:tcPr>
            <w:tcW w:w="2616" w:type="dxa"/>
          </w:tcPr>
          <w:p w14:paraId="2B9D2628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46CD9B95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出航日期</w:t>
            </w:r>
          </w:p>
        </w:tc>
      </w:tr>
      <w:tr w:rsidR="00640E07" w14:paraId="69F91C6D" w14:textId="77777777" w:rsidTr="00730D66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3565C036" w14:textId="77777777" w:rsidR="00640E07" w:rsidRDefault="00640E07" w:rsidP="00730D66">
            <w:r>
              <w:rPr>
                <w:rFonts w:hint="eastAsia"/>
              </w:rPr>
              <w:t>shipCode</w:t>
            </w:r>
          </w:p>
        </w:tc>
        <w:tc>
          <w:tcPr>
            <w:tcW w:w="2616" w:type="dxa"/>
          </w:tcPr>
          <w:p w14:paraId="1B8B9643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5510361F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游轮编码</w:t>
            </w:r>
          </w:p>
        </w:tc>
      </w:tr>
    </w:tbl>
    <w:p w14:paraId="14C46149" w14:textId="77777777" w:rsidR="00640E07" w:rsidRDefault="00640E07" w:rsidP="00640E07"/>
    <w:p w14:paraId="4CD4DF45" w14:textId="77777777" w:rsidR="00640E07" w:rsidRDefault="00640E07" w:rsidP="00640E07">
      <w:r>
        <w:rPr>
          <w:rFonts w:hint="eastAsia"/>
        </w:rPr>
        <w:t>返回参数</w:t>
      </w:r>
      <w:r>
        <w:rPr>
          <w:rFonts w:hint="eastAsia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640E07" w14:paraId="6F933E64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1D864B49" w14:textId="77777777" w:rsidR="00640E07" w:rsidRDefault="00640E07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4402F49A" w14:textId="77777777" w:rsidR="00640E07" w:rsidRDefault="00640E07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406EA3EB" w14:textId="77777777" w:rsidR="00640E07" w:rsidRDefault="00640E07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0E07" w14:paraId="355B1135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7ECD823A" w14:textId="77777777" w:rsidR="00640E07" w:rsidRDefault="00640E07" w:rsidP="00730D66">
            <w:r>
              <w:rPr>
                <w:rFonts w:hint="eastAsia"/>
              </w:rPr>
              <w:t>success</w:t>
            </w:r>
          </w:p>
        </w:tc>
        <w:tc>
          <w:tcPr>
            <w:tcW w:w="2616" w:type="dxa"/>
          </w:tcPr>
          <w:p w14:paraId="2D09EDAC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70EFAA09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请求是否成功</w:t>
            </w:r>
            <w:r>
              <w:rPr>
                <w:rFonts w:hint="eastAsia"/>
              </w:rPr>
              <w:t xml:space="preserve"> </w:t>
            </w:r>
          </w:p>
        </w:tc>
      </w:tr>
      <w:tr w:rsidR="00640E07" w14:paraId="55E8E157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1AFF480" w14:textId="77777777" w:rsidR="00640E07" w:rsidRDefault="00640E07" w:rsidP="00730D66">
            <w:r>
              <w:rPr>
                <w:rFonts w:hint="eastAsia"/>
              </w:rPr>
              <w:t>er</w:t>
            </w:r>
            <w:r>
              <w:t>rMsg</w:t>
            </w:r>
          </w:p>
        </w:tc>
        <w:tc>
          <w:tcPr>
            <w:tcW w:w="2616" w:type="dxa"/>
          </w:tcPr>
          <w:p w14:paraId="56438899" w14:textId="77777777" w:rsidR="00640E07" w:rsidRPr="00E66F4B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77DC34F7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</w:t>
            </w:r>
          </w:p>
        </w:tc>
      </w:tr>
      <w:tr w:rsidR="00640E07" w14:paraId="5E166AD9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21998F3" w14:textId="77777777" w:rsidR="00640E07" w:rsidRDefault="00640E07" w:rsidP="00730D6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616" w:type="dxa"/>
          </w:tcPr>
          <w:p w14:paraId="0B0D9406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22F45351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接口代码</w:t>
            </w:r>
          </w:p>
          <w:p w14:paraId="122D198E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0: </w:t>
            </w:r>
            <w:r>
              <w:rPr>
                <w:rFonts w:hint="eastAsia"/>
              </w:rPr>
              <w:t>成功</w:t>
            </w:r>
          </w:p>
          <w:p w14:paraId="673A08DE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用户不存在</w:t>
            </w:r>
          </w:p>
          <w:p w14:paraId="387313E7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10: CampaignId</w:t>
            </w:r>
            <w:r>
              <w:rPr>
                <w:rFonts w:hint="eastAsia"/>
              </w:rPr>
              <w:t>不合法</w:t>
            </w:r>
          </w:p>
          <w:p w14:paraId="31CF43EF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15: </w:t>
            </w:r>
            <w:r>
              <w:rPr>
                <w:rFonts w:hint="eastAsia"/>
              </w:rPr>
              <w:t>日期格式错误</w:t>
            </w:r>
          </w:p>
          <w:p w14:paraId="50E11856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25: </w:t>
            </w:r>
            <w:r>
              <w:rPr>
                <w:rFonts w:hint="eastAsia"/>
              </w:rPr>
              <w:t>航线不存在</w:t>
            </w:r>
          </w:p>
          <w:p w14:paraId="666F7CDF" w14:textId="77777777" w:rsidR="00640E07" w:rsidRDefault="00640E07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0DFFFE" w14:textId="77777777" w:rsidR="00640E07" w:rsidRDefault="00640E07" w:rsidP="00640E07"/>
    <w:p w14:paraId="215D44CF" w14:textId="77777777" w:rsidR="00303192" w:rsidRPr="00640E07" w:rsidRDefault="00303192" w:rsidP="00640E07"/>
    <w:p w14:paraId="488F0764" w14:textId="2CF20C9D" w:rsidR="00303192" w:rsidRDefault="00303192" w:rsidP="00303192">
      <w:pPr>
        <w:pStyle w:val="afc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获取航线收藏数</w:t>
      </w:r>
    </w:p>
    <w:p w14:paraId="7496BB33" w14:textId="59513BA5" w:rsidR="00303192" w:rsidRDefault="00303192" w:rsidP="00303192">
      <w:pPr>
        <w:rPr>
          <w:rFonts w:eastAsia="Times New Roman"/>
        </w:rPr>
      </w:pPr>
      <w:r>
        <w:rPr>
          <w:rFonts w:hint="eastAsia"/>
        </w:rPr>
        <w:t xml:space="preserve">url: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</w:t>
      </w:r>
      <w:r w:rsidRPr="00303192">
        <w:t>Rccl.Campaign/Campaign/GetCruiseCollecitons</w:t>
      </w:r>
    </w:p>
    <w:p w14:paraId="4C297C5B" w14:textId="2AEDD956" w:rsidR="00640E07" w:rsidRDefault="00303192" w:rsidP="000142A7">
      <w:r>
        <w:t>POST</w:t>
      </w:r>
      <w:r>
        <w:rPr>
          <w:rFonts w:hint="eastAsia"/>
        </w:rPr>
        <w:t>提交</w:t>
      </w:r>
    </w:p>
    <w:p w14:paraId="01B78C9E" w14:textId="2A668E59" w:rsidR="00303192" w:rsidRDefault="00303192" w:rsidP="000142A7">
      <w:r>
        <w:rPr>
          <w:rFonts w:hint="eastAsia"/>
        </w:rPr>
        <w:t>请求参数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303192" w14:paraId="6E732018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3E591AC" w14:textId="77777777" w:rsidR="00303192" w:rsidRDefault="00303192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59125DBB" w14:textId="77777777" w:rsidR="00303192" w:rsidRDefault="00303192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30A2BE81" w14:textId="77777777" w:rsidR="00303192" w:rsidRDefault="00303192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03192" w:rsidRPr="00623D5C" w14:paraId="4695D138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1A332A0" w14:textId="77777777" w:rsidR="00303192" w:rsidRDefault="00303192" w:rsidP="00730D66">
            <w:r w:rsidRPr="000142A7">
              <w:t>campaignId</w:t>
            </w:r>
          </w:p>
        </w:tc>
        <w:tc>
          <w:tcPr>
            <w:tcW w:w="2616" w:type="dxa"/>
          </w:tcPr>
          <w:p w14:paraId="7CDA1257" w14:textId="77777777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54FE9B3A" w14:textId="77777777" w:rsidR="00303192" w:rsidRPr="00623D5C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2A7">
              <w:t>Campaign</w:t>
            </w:r>
            <w:r>
              <w:rPr>
                <w:rFonts w:hint="eastAsia"/>
              </w:rPr>
              <w:t>令牌</w:t>
            </w:r>
          </w:p>
        </w:tc>
      </w:tr>
      <w:tr w:rsidR="00303192" w:rsidRPr="000142A7" w14:paraId="14193DFE" w14:textId="77777777" w:rsidTr="00730D66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7C882051" w14:textId="7124F6CF" w:rsidR="00303192" w:rsidRPr="000142A7" w:rsidRDefault="00303192" w:rsidP="00730D66">
            <w:r>
              <w:rPr>
                <w:rFonts w:hint="eastAsia"/>
              </w:rPr>
              <w:t>cruises</w:t>
            </w:r>
          </w:p>
        </w:tc>
        <w:tc>
          <w:tcPr>
            <w:tcW w:w="2616" w:type="dxa"/>
          </w:tcPr>
          <w:p w14:paraId="0D4CAE80" w14:textId="77777777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51CF2DB4" w14:textId="35CE1A67" w:rsidR="00303192" w:rsidRPr="000142A7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航线集合</w:t>
            </w:r>
          </w:p>
        </w:tc>
      </w:tr>
      <w:tr w:rsidR="00303192" w14:paraId="79748A64" w14:textId="77777777" w:rsidTr="00730D6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276BE675" w14:textId="51E837AC" w:rsidR="00303192" w:rsidRDefault="00303192" w:rsidP="00730D66">
            <w:r>
              <w:lastRenderedPageBreak/>
              <w:t>cruises[</w:t>
            </w:r>
            <w:r>
              <w:rPr>
                <w:rFonts w:hint="eastAsia"/>
              </w:rPr>
              <w:t>i].sailDate</w:t>
            </w:r>
          </w:p>
        </w:tc>
        <w:tc>
          <w:tcPr>
            <w:tcW w:w="2616" w:type="dxa"/>
          </w:tcPr>
          <w:p w14:paraId="7174DE48" w14:textId="77777777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2B8070CF" w14:textId="54ACA729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出航日期</w:t>
            </w:r>
            <w:r>
              <w:rPr>
                <w:rFonts w:hint="eastAsia"/>
              </w:rPr>
              <w:t xml:space="preserve"> yyyy-MM-dd</w:t>
            </w:r>
          </w:p>
        </w:tc>
      </w:tr>
      <w:tr w:rsidR="00303192" w14:paraId="6955F322" w14:textId="77777777" w:rsidTr="00730D66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6EE0C54" w14:textId="405E257A" w:rsidR="00303192" w:rsidRDefault="00303192" w:rsidP="00730D66">
            <w:r>
              <w:t>cruises</w:t>
            </w:r>
            <w:r>
              <w:rPr>
                <w:rFonts w:hint="eastAsia"/>
              </w:rPr>
              <w:t>[i].shipCode</w:t>
            </w:r>
          </w:p>
        </w:tc>
        <w:tc>
          <w:tcPr>
            <w:tcW w:w="2616" w:type="dxa"/>
          </w:tcPr>
          <w:p w14:paraId="755B9880" w14:textId="77777777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55F66A39" w14:textId="77777777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游轮编码</w:t>
            </w:r>
          </w:p>
        </w:tc>
      </w:tr>
    </w:tbl>
    <w:p w14:paraId="3B6FB649" w14:textId="77777777" w:rsidR="00303192" w:rsidRDefault="00303192" w:rsidP="000142A7"/>
    <w:p w14:paraId="5AF67022" w14:textId="77777777" w:rsidR="00303192" w:rsidRDefault="00303192" w:rsidP="00303192">
      <w:r>
        <w:rPr>
          <w:rFonts w:hint="eastAsia"/>
        </w:rPr>
        <w:t>返回参数</w:t>
      </w:r>
      <w:r>
        <w:rPr>
          <w:rFonts w:hint="eastAsia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303192" w14:paraId="7A98626D" w14:textId="77777777" w:rsidTr="007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3B38A989" w14:textId="77777777" w:rsidR="00303192" w:rsidRDefault="00303192" w:rsidP="00730D66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07CCB6CD" w14:textId="77777777" w:rsidR="00303192" w:rsidRDefault="00303192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538D9BA1" w14:textId="77777777" w:rsidR="00303192" w:rsidRDefault="00303192" w:rsidP="00730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03192" w14:paraId="4B6936C8" w14:textId="77777777" w:rsidTr="007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304E1DD" w14:textId="77777777" w:rsidR="00303192" w:rsidRDefault="00303192" w:rsidP="00730D66">
            <w:r>
              <w:rPr>
                <w:rFonts w:hint="eastAsia"/>
              </w:rPr>
              <w:t>success</w:t>
            </w:r>
          </w:p>
        </w:tc>
        <w:tc>
          <w:tcPr>
            <w:tcW w:w="2616" w:type="dxa"/>
          </w:tcPr>
          <w:p w14:paraId="2D59B547" w14:textId="77777777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658C1E09" w14:textId="77777777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请求是否成功</w:t>
            </w:r>
            <w:r>
              <w:rPr>
                <w:rFonts w:hint="eastAsia"/>
              </w:rPr>
              <w:t xml:space="preserve"> </w:t>
            </w:r>
          </w:p>
        </w:tc>
      </w:tr>
      <w:tr w:rsidR="00303192" w14:paraId="0C8938AF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1E6765A2" w14:textId="2AD47F08" w:rsidR="00303192" w:rsidRDefault="00303192" w:rsidP="00730D66">
            <w:r>
              <w:rPr>
                <w:rFonts w:hint="eastAsia"/>
              </w:rPr>
              <w:t>data</w:t>
            </w:r>
          </w:p>
        </w:tc>
        <w:tc>
          <w:tcPr>
            <w:tcW w:w="2616" w:type="dxa"/>
          </w:tcPr>
          <w:p w14:paraId="7FB2BC8F" w14:textId="77777777" w:rsidR="00303192" w:rsidRPr="00E66F4B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06F8A972" w14:textId="50565430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航线信息集合</w:t>
            </w:r>
          </w:p>
        </w:tc>
      </w:tr>
      <w:tr w:rsidR="00303192" w14:paraId="76B638D7" w14:textId="77777777" w:rsidTr="00730D6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C4567BB" w14:textId="7CB5EC1B" w:rsidR="00303192" w:rsidRDefault="00303192" w:rsidP="00730D66">
            <w:r>
              <w:t>data</w:t>
            </w:r>
            <w:r>
              <w:rPr>
                <w:rFonts w:hint="eastAsia"/>
              </w:rPr>
              <w:t>[i].sailDate</w:t>
            </w:r>
          </w:p>
        </w:tc>
        <w:tc>
          <w:tcPr>
            <w:tcW w:w="2616" w:type="dxa"/>
          </w:tcPr>
          <w:p w14:paraId="3DA965BF" w14:textId="4715E175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26B1311F" w14:textId="1F4626D3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出航日期</w:t>
            </w:r>
            <w:r>
              <w:rPr>
                <w:rFonts w:hint="eastAsia"/>
              </w:rPr>
              <w:t xml:space="preserve"> yyyy-MM-dd</w:t>
            </w:r>
          </w:p>
        </w:tc>
      </w:tr>
      <w:tr w:rsidR="00303192" w14:paraId="38C11411" w14:textId="77777777" w:rsidTr="0030319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9619215" w14:textId="2D4605F5" w:rsidR="00303192" w:rsidRDefault="00303192" w:rsidP="00730D66">
            <w:r>
              <w:t>data</w:t>
            </w:r>
            <w:r>
              <w:rPr>
                <w:rFonts w:hint="eastAsia"/>
              </w:rPr>
              <w:t xml:space="preserve"> [i].shipCode</w:t>
            </w:r>
          </w:p>
        </w:tc>
        <w:tc>
          <w:tcPr>
            <w:tcW w:w="2616" w:type="dxa"/>
          </w:tcPr>
          <w:p w14:paraId="3F2E11B6" w14:textId="167B1BCE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656A440A" w14:textId="77777777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游轮编码</w:t>
            </w:r>
          </w:p>
        </w:tc>
      </w:tr>
      <w:tr w:rsidR="00303192" w14:paraId="144E26DD" w14:textId="77777777" w:rsidTr="0030319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6FA7D4F1" w14:textId="11B8373B" w:rsidR="00303192" w:rsidRDefault="00303192" w:rsidP="00730D66">
            <w:r>
              <w:t>data</w:t>
            </w:r>
            <w:r>
              <w:rPr>
                <w:rFonts w:hint="eastAsia"/>
              </w:rPr>
              <w:t xml:space="preserve"> [i].collections</w:t>
            </w:r>
          </w:p>
        </w:tc>
        <w:tc>
          <w:tcPr>
            <w:tcW w:w="2616" w:type="dxa"/>
          </w:tcPr>
          <w:p w14:paraId="14A10B6D" w14:textId="204CCA71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01402167" w14:textId="59796921" w:rsidR="00303192" w:rsidRDefault="00303192" w:rsidP="00730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航线收藏数量</w:t>
            </w:r>
          </w:p>
        </w:tc>
      </w:tr>
    </w:tbl>
    <w:p w14:paraId="7C3BFD67" w14:textId="7D74E2EA" w:rsidR="00640E07" w:rsidRDefault="00303192" w:rsidP="000142A7">
      <w:r w:rsidRPr="00303192">
        <w:rPr>
          <w:noProof/>
        </w:rPr>
        <w:drawing>
          <wp:inline distT="0" distB="0" distL="0" distR="0" wp14:anchorId="08321EC7" wp14:editId="496CF8BC">
            <wp:extent cx="5732145" cy="56362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71B7" w14:textId="3DC10A50" w:rsidR="00303192" w:rsidRDefault="00303192" w:rsidP="000142A7"/>
    <w:p w14:paraId="725F49CA" w14:textId="77777777" w:rsidR="00303192" w:rsidRDefault="00303192" w:rsidP="000142A7"/>
    <w:p w14:paraId="21C30A9B" w14:textId="77777777" w:rsidR="00303192" w:rsidRDefault="00303192" w:rsidP="000142A7"/>
    <w:p w14:paraId="527A9A33" w14:textId="77777777" w:rsidR="00303192" w:rsidRDefault="00303192" w:rsidP="000142A7"/>
    <w:p w14:paraId="39822974" w14:textId="26C431ED" w:rsidR="000142A7" w:rsidRDefault="00FE4BAE" w:rsidP="00FE4BAE">
      <w:pPr>
        <w:pStyle w:val="afc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航线搜索页面</w:t>
      </w:r>
    </w:p>
    <w:p w14:paraId="4FBC1E93" w14:textId="79DC82EE" w:rsidR="00FE4BAE" w:rsidRDefault="00FE4BAE" w:rsidP="00FE4BAE">
      <w:r>
        <w:rPr>
          <w:rFonts w:hint="eastAsia"/>
        </w:rPr>
        <w:t>航线搜索页面</w:t>
      </w:r>
      <w:r>
        <w:rPr>
          <w:rFonts w:hint="eastAsia"/>
        </w:rPr>
        <w:t xml:space="preserve">: </w:t>
      </w:r>
    </w:p>
    <w:p w14:paraId="56E7134E" w14:textId="2C3AAA5F" w:rsidR="00FE4BAE" w:rsidRDefault="00FE4BAE" w:rsidP="00FE4BAE">
      <w:r>
        <w:rPr>
          <w:rFonts w:hint="eastAsia"/>
        </w:rPr>
        <w:lastRenderedPageBreak/>
        <w:t>/Rccl.Cruise/CruiseSearch/Search</w:t>
      </w:r>
    </w:p>
    <w:p w14:paraId="3E17A1F9" w14:textId="3B5709C4" w:rsidR="00AA2F33" w:rsidRDefault="00AA2F33" w:rsidP="00FE4BAE">
      <w:r>
        <w:rPr>
          <w:rFonts w:hint="eastAsia"/>
        </w:rPr>
        <w:t>Url</w:t>
      </w:r>
      <w:r>
        <w:rPr>
          <w:rFonts w:hint="eastAsia"/>
        </w:rPr>
        <w:t>参数</w:t>
      </w:r>
    </w:p>
    <w:p w14:paraId="301E9707" w14:textId="5F2F3043" w:rsidR="00AA2F33" w:rsidRPr="00AA2F33" w:rsidRDefault="00AA2F33" w:rsidP="00AA2F33">
      <w:pPr>
        <w:jc w:val="both"/>
      </w:pPr>
      <w:r>
        <w:rPr>
          <w:rFonts w:ascii="DengXian" w:eastAsia="DengXian" w:hAnsi="DengXian" w:hint="eastAsia"/>
          <w:color w:val="000000"/>
          <w:sz w:val="28"/>
          <w:szCs w:val="28"/>
        </w:rPr>
        <w:t>s</w:t>
      </w:r>
      <w:r w:rsidRPr="00AA2F33">
        <w:rPr>
          <w:rFonts w:hint="eastAsia"/>
        </w:rPr>
        <w:t>hipCodes </w:t>
      </w:r>
      <w:r w:rsidRPr="00AA2F33">
        <w:rPr>
          <w:rFonts w:hint="eastAsia"/>
        </w:rPr>
        <w:t>游轮编码</w:t>
      </w:r>
      <w:r w:rsidRPr="00AA2F33">
        <w:rPr>
          <w:rFonts w:hint="eastAsia"/>
        </w:rPr>
        <w:t>, </w:t>
      </w:r>
      <w:r w:rsidRPr="00AA2F33">
        <w:rPr>
          <w:rFonts w:hint="eastAsia"/>
        </w:rPr>
        <w:t>多艘游轮用逗号隔开</w:t>
      </w:r>
    </w:p>
    <w:p w14:paraId="2094BD6A" w14:textId="77777777" w:rsidR="00AA2F33" w:rsidRPr="00AA2F33" w:rsidRDefault="00AA2F33" w:rsidP="00AA2F33">
      <w:pPr>
        <w:jc w:val="both"/>
      </w:pPr>
      <w:r w:rsidRPr="00AA2F33">
        <w:rPr>
          <w:rFonts w:hint="eastAsia"/>
        </w:rPr>
        <w:t>departures: </w:t>
      </w:r>
      <w:r w:rsidRPr="00AA2F33">
        <w:rPr>
          <w:rFonts w:hint="eastAsia"/>
        </w:rPr>
        <w:t>出发地</w:t>
      </w:r>
      <w:r w:rsidRPr="00AA2F33">
        <w:rPr>
          <w:rFonts w:hint="eastAsia"/>
        </w:rPr>
        <w:t>, </w:t>
      </w:r>
      <w:r w:rsidRPr="00AA2F33">
        <w:rPr>
          <w:rFonts w:hint="eastAsia"/>
        </w:rPr>
        <w:t>多个目的地用逗号隔开</w:t>
      </w:r>
      <w:r w:rsidRPr="00AA2F33">
        <w:rPr>
          <w:rFonts w:hint="eastAsia"/>
        </w:rPr>
        <w:t>, </w:t>
      </w:r>
      <w:r w:rsidRPr="00AA2F33">
        <w:rPr>
          <w:rFonts w:hint="eastAsia"/>
        </w:rPr>
        <w:t>请</w:t>
      </w:r>
      <w:r w:rsidRPr="00AA2F33">
        <w:rPr>
          <w:rFonts w:hint="eastAsia"/>
        </w:rPr>
        <w:t>urlencode</w:t>
      </w:r>
    </w:p>
    <w:p w14:paraId="05335C22" w14:textId="77777777" w:rsidR="00AA2F33" w:rsidRPr="00AA2F33" w:rsidRDefault="00AA2F33" w:rsidP="00AA2F33">
      <w:pPr>
        <w:jc w:val="both"/>
      </w:pPr>
      <w:r w:rsidRPr="00AA2F33">
        <w:rPr>
          <w:rFonts w:hint="eastAsia"/>
        </w:rPr>
        <w:t>sailDates: </w:t>
      </w:r>
      <w:r w:rsidRPr="00AA2F33">
        <w:rPr>
          <w:rFonts w:hint="eastAsia"/>
        </w:rPr>
        <w:t>出航月份</w:t>
      </w:r>
      <w:r w:rsidRPr="00AA2F33">
        <w:rPr>
          <w:rFonts w:hint="eastAsia"/>
        </w:rPr>
        <w:t>, </w:t>
      </w:r>
      <w:r w:rsidRPr="00AA2F33">
        <w:rPr>
          <w:rFonts w:hint="eastAsia"/>
        </w:rPr>
        <w:t>格式</w:t>
      </w:r>
      <w:r w:rsidRPr="00AA2F33">
        <w:rPr>
          <w:rFonts w:hint="eastAsia"/>
        </w:rPr>
        <w:t>yyyy-MM, </w:t>
      </w:r>
      <w:r w:rsidRPr="00AA2F33">
        <w:rPr>
          <w:rFonts w:hint="eastAsia"/>
        </w:rPr>
        <w:t>多个月份用逗号隔开</w:t>
      </w:r>
    </w:p>
    <w:p w14:paraId="1E6248EA" w14:textId="77777777" w:rsidR="00AA2F33" w:rsidRPr="00AA2F33" w:rsidRDefault="00AA2F33" w:rsidP="00AA2F33">
      <w:pPr>
        <w:jc w:val="both"/>
      </w:pPr>
      <w:r w:rsidRPr="00AA2F33">
        <w:rPr>
          <w:rFonts w:hint="eastAsia"/>
        </w:rPr>
        <w:t>destinations: </w:t>
      </w:r>
      <w:r w:rsidRPr="00AA2F33">
        <w:rPr>
          <w:rFonts w:hint="eastAsia"/>
        </w:rPr>
        <w:t>目的地</w:t>
      </w:r>
      <w:r w:rsidRPr="00AA2F33">
        <w:rPr>
          <w:rFonts w:hint="eastAsia"/>
        </w:rPr>
        <w:t>, </w:t>
      </w:r>
      <w:r w:rsidRPr="00AA2F33">
        <w:rPr>
          <w:rFonts w:hint="eastAsia"/>
        </w:rPr>
        <w:t>多个目的地用逗号隔开</w:t>
      </w:r>
      <w:r w:rsidRPr="00AA2F33">
        <w:rPr>
          <w:rFonts w:hint="eastAsia"/>
        </w:rPr>
        <w:t>, </w:t>
      </w:r>
      <w:r w:rsidRPr="00AA2F33">
        <w:rPr>
          <w:rFonts w:hint="eastAsia"/>
        </w:rPr>
        <w:t>请</w:t>
      </w:r>
      <w:r w:rsidRPr="00AA2F33">
        <w:rPr>
          <w:rFonts w:hint="eastAsia"/>
        </w:rPr>
        <w:t>urlencode</w:t>
      </w:r>
    </w:p>
    <w:p w14:paraId="3B93F434" w14:textId="77777777" w:rsidR="00AA2F33" w:rsidRDefault="00AA2F33" w:rsidP="00AA2F33">
      <w:pPr>
        <w:jc w:val="both"/>
      </w:pPr>
      <w:r w:rsidRPr="00AA2F33">
        <w:rPr>
          <w:rFonts w:hint="eastAsia"/>
        </w:rPr>
        <w:t>sailDays: </w:t>
      </w:r>
      <w:r w:rsidRPr="00AA2F33">
        <w:rPr>
          <w:rFonts w:hint="eastAsia"/>
        </w:rPr>
        <w:t>航程晚数</w:t>
      </w:r>
      <w:r w:rsidRPr="00AA2F33">
        <w:rPr>
          <w:rFonts w:hint="eastAsia"/>
        </w:rPr>
        <w:t>, </w:t>
      </w:r>
      <w:r w:rsidRPr="00AA2F33">
        <w:rPr>
          <w:rFonts w:hint="eastAsia"/>
        </w:rPr>
        <w:t>支持</w:t>
      </w:r>
      <w:r w:rsidRPr="00AA2F33">
        <w:rPr>
          <w:rFonts w:hint="eastAsia"/>
        </w:rPr>
        <w:t>3, 4, 6 </w:t>
      </w:r>
      <w:r w:rsidRPr="00AA2F33">
        <w:rPr>
          <w:rFonts w:hint="eastAsia"/>
        </w:rPr>
        <w:t>分别代表</w:t>
      </w:r>
      <w:r w:rsidRPr="00AA2F33">
        <w:rPr>
          <w:rFonts w:hint="eastAsia"/>
        </w:rPr>
        <w:t>3</w:t>
      </w:r>
      <w:r w:rsidRPr="00AA2F33">
        <w:rPr>
          <w:rFonts w:hint="eastAsia"/>
        </w:rPr>
        <w:t>晚以下</w:t>
      </w:r>
      <w:r w:rsidRPr="00AA2F33">
        <w:rPr>
          <w:rFonts w:hint="eastAsia"/>
        </w:rPr>
        <w:t>, 4-5</w:t>
      </w:r>
      <w:r w:rsidRPr="00AA2F33">
        <w:rPr>
          <w:rFonts w:hint="eastAsia"/>
        </w:rPr>
        <w:t>晚</w:t>
      </w:r>
      <w:r w:rsidRPr="00AA2F33">
        <w:rPr>
          <w:rFonts w:hint="eastAsia"/>
        </w:rPr>
        <w:t>, 6</w:t>
      </w:r>
      <w:r w:rsidRPr="00AA2F33">
        <w:rPr>
          <w:rFonts w:hint="eastAsia"/>
        </w:rPr>
        <w:t>晚以上</w:t>
      </w:r>
    </w:p>
    <w:p w14:paraId="6528BB9E" w14:textId="77777777" w:rsidR="00AA2F33" w:rsidRDefault="00AA2F33" w:rsidP="00AA2F33">
      <w:pPr>
        <w:jc w:val="both"/>
      </w:pPr>
    </w:p>
    <w:p w14:paraId="66B28D03" w14:textId="7EEF7081" w:rsidR="00AA2F33" w:rsidRDefault="00AA2F33" w:rsidP="00AA2F33">
      <w:pPr>
        <w:jc w:val="both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</w:p>
    <w:p w14:paraId="2E68DC7C" w14:textId="3C57C9DC" w:rsidR="00AA2F33" w:rsidRPr="00AA2F33" w:rsidRDefault="00AA2F33" w:rsidP="00AA2F33">
      <w:r w:rsidRPr="00AA2F33">
        <w:t>http</w:t>
      </w:r>
      <w:r w:rsidR="00732E65">
        <w:rPr>
          <w:rFonts w:hint="eastAsia"/>
        </w:rPr>
        <w:t>s</w:t>
      </w:r>
      <w:r w:rsidRPr="00AA2F33">
        <w:t>://www.rcclchina.com.cn/Rccl.Cruise/CruiseSearch/Search?shipCodes=QN,OV&amp;departures=%E4%B8%8A%E6%B5%B7,%E5%A4%A9%E6%B4%A5&amp;sailDates=2017-11&amp;destinations=%E6%97%A5%E6%9C%AC,%E6%96%B0%E5%8A%A0%E5%9D%A1&amp;sailDays=3,4</w:t>
      </w:r>
    </w:p>
    <w:p w14:paraId="151E81F1" w14:textId="77777777" w:rsidR="00AA2F33" w:rsidRDefault="00AA2F33" w:rsidP="00AA2F33">
      <w:pPr>
        <w:jc w:val="both"/>
      </w:pPr>
    </w:p>
    <w:p w14:paraId="4E6BB6F1" w14:textId="2E288FFD" w:rsidR="00AA2F33" w:rsidRDefault="00AA2F33" w:rsidP="00AA2F33">
      <w:pPr>
        <w:jc w:val="both"/>
      </w:pPr>
      <w:r>
        <w:rPr>
          <w:rFonts w:hint="eastAsia"/>
        </w:rPr>
        <w:t>Pc, Mobile</w:t>
      </w:r>
      <w:r>
        <w:rPr>
          <w:rFonts w:hint="eastAsia"/>
        </w:rPr>
        <w:t>都支持</w:t>
      </w:r>
      <w:r>
        <w:rPr>
          <w:rFonts w:hint="eastAsia"/>
        </w:rPr>
        <w:t xml:space="preserve">, </w:t>
      </w:r>
      <w:r>
        <w:rPr>
          <w:rFonts w:hint="eastAsia"/>
        </w:rPr>
        <w:t>只需要切换不同的域名</w:t>
      </w:r>
    </w:p>
    <w:p w14:paraId="6D4FCB22" w14:textId="77777777" w:rsidR="00BA5F54" w:rsidRDefault="00BA5F54" w:rsidP="00AA2F33">
      <w:pPr>
        <w:jc w:val="both"/>
      </w:pPr>
    </w:p>
    <w:p w14:paraId="2930CF77" w14:textId="1914401F" w:rsidR="00BA5F54" w:rsidRPr="00AA2F33" w:rsidRDefault="00BA5F54" w:rsidP="00AA2F33">
      <w:pPr>
        <w:jc w:val="both"/>
        <w:rPr>
          <w:rFonts w:ascii="DengXian" w:eastAsia="DengXian" w:hAnsi="DengXian"/>
          <w:color w:val="FF0000"/>
          <w:sz w:val="28"/>
          <w:szCs w:val="28"/>
        </w:rPr>
      </w:pPr>
      <w:r w:rsidRPr="00BA5F54">
        <w:rPr>
          <w:rFonts w:hint="eastAsia"/>
          <w:color w:val="FF0000"/>
        </w:rPr>
        <w:t>如果</w:t>
      </w:r>
      <w:r w:rsidRPr="00BA5F54">
        <w:rPr>
          <w:rFonts w:hint="eastAsia"/>
          <w:color w:val="FF0000"/>
        </w:rPr>
        <w:t>Campaign</w:t>
      </w:r>
      <w:r w:rsidRPr="00BA5F54">
        <w:rPr>
          <w:rFonts w:hint="eastAsia"/>
          <w:color w:val="FF0000"/>
        </w:rPr>
        <w:t>页面有广告参数</w:t>
      </w:r>
      <w:r w:rsidRPr="00BA5F54">
        <w:rPr>
          <w:rFonts w:hint="eastAsia"/>
          <w:color w:val="FF0000"/>
        </w:rPr>
        <w:t xml:space="preserve">hmsr, hmpl, hmcu, hmkw, hmci, </w:t>
      </w:r>
      <w:r w:rsidR="00ED1C06">
        <w:rPr>
          <w:rFonts w:hint="eastAsia"/>
          <w:color w:val="FF0000"/>
        </w:rPr>
        <w:t>cs6</w:t>
      </w:r>
      <w:r w:rsidRPr="00BA5F54">
        <w:rPr>
          <w:rFonts w:hint="eastAsia"/>
          <w:color w:val="FF0000"/>
        </w:rPr>
        <w:t>需要讲这次参数一起拼接在</w:t>
      </w:r>
      <w:r w:rsidRPr="00BA5F54">
        <w:rPr>
          <w:rFonts w:hint="eastAsia"/>
          <w:color w:val="FF0000"/>
        </w:rPr>
        <w:t>url</w:t>
      </w:r>
      <w:r w:rsidRPr="00BA5F54">
        <w:rPr>
          <w:rFonts w:hint="eastAsia"/>
          <w:color w:val="FF0000"/>
        </w:rPr>
        <w:t>参数上</w:t>
      </w:r>
    </w:p>
    <w:p w14:paraId="1B97DE5F" w14:textId="77777777" w:rsidR="00FE4BAE" w:rsidRDefault="00FE4BAE" w:rsidP="00FE4BAE"/>
    <w:p w14:paraId="61A6B967" w14:textId="77777777" w:rsidR="00FE4BAE" w:rsidRPr="00FE4BAE" w:rsidRDefault="00FE4BAE" w:rsidP="00FE4BAE"/>
    <w:p w14:paraId="03DC48F2" w14:textId="4E5C2F41" w:rsidR="00EC7F15" w:rsidRDefault="00BA5F54" w:rsidP="00BA5F54">
      <w:pPr>
        <w:pStyle w:val="afc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航线详情页面</w:t>
      </w:r>
    </w:p>
    <w:p w14:paraId="418DB791" w14:textId="1BCD381D" w:rsidR="00BA5F54" w:rsidRDefault="00BA5F54" w:rsidP="00BA5F54">
      <w:r>
        <w:rPr>
          <w:rFonts w:hint="eastAsia"/>
        </w:rPr>
        <w:t>/Rccl.Cruise/CuriseDetail</w:t>
      </w:r>
    </w:p>
    <w:p w14:paraId="2AEE6F1A" w14:textId="78C9820B" w:rsidR="00BA5F54" w:rsidRDefault="00BA5F54" w:rsidP="00BA5F54">
      <w:r>
        <w:rPr>
          <w:rFonts w:hint="eastAsia"/>
        </w:rPr>
        <w:t>url</w:t>
      </w:r>
      <w:r>
        <w:rPr>
          <w:rFonts w:hint="eastAsia"/>
        </w:rPr>
        <w:t>参数</w:t>
      </w:r>
    </w:p>
    <w:p w14:paraId="658EE5AB" w14:textId="0FEB5367" w:rsidR="00BA5F54" w:rsidRDefault="00BA5F54" w:rsidP="00BA5F54">
      <w:r>
        <w:rPr>
          <w:rFonts w:hint="eastAsia"/>
        </w:rPr>
        <w:t xml:space="preserve">sailDate: </w:t>
      </w:r>
      <w:r>
        <w:rPr>
          <w:rFonts w:hint="eastAsia"/>
        </w:rPr>
        <w:t>出航日期</w:t>
      </w:r>
    </w:p>
    <w:p w14:paraId="51EB4745" w14:textId="71D09DF9" w:rsidR="00BA5F54" w:rsidRDefault="00BA5F54" w:rsidP="00BA5F54">
      <w:r>
        <w:rPr>
          <w:rFonts w:hint="eastAsia"/>
        </w:rPr>
        <w:t xml:space="preserve">shipCode: </w:t>
      </w:r>
      <w:r>
        <w:rPr>
          <w:rFonts w:hint="eastAsia"/>
        </w:rPr>
        <w:t>游轮编码</w:t>
      </w:r>
    </w:p>
    <w:p w14:paraId="771E6448" w14:textId="5C40F330" w:rsidR="00BA5F54" w:rsidRDefault="00BA5F54" w:rsidP="00BA5F54">
      <w:r>
        <w:rPr>
          <w:rFonts w:hint="eastAsia"/>
        </w:rPr>
        <w:t>举例</w:t>
      </w:r>
      <w:r>
        <w:rPr>
          <w:rFonts w:hint="eastAsia"/>
        </w:rPr>
        <w:t xml:space="preserve">: </w:t>
      </w:r>
      <w:hyperlink r:id="rId15" w:history="1">
        <w:r w:rsidR="00732E65" w:rsidRPr="005A4336">
          <w:rPr>
            <w:rStyle w:val="afa"/>
          </w:rPr>
          <w:t>http</w:t>
        </w:r>
        <w:r w:rsidR="00732E65" w:rsidRPr="005A4336">
          <w:rPr>
            <w:rStyle w:val="afa"/>
            <w:rFonts w:hint="eastAsia"/>
          </w:rPr>
          <w:t>s</w:t>
        </w:r>
        <w:r w:rsidR="00732E65" w:rsidRPr="005A4336">
          <w:rPr>
            <w:rStyle w:val="afa"/>
          </w:rPr>
          <w:t>://www.rcclchina.com.cn/Rccl.Cruise/CruiseDetail?shipCode=QN&amp;sailDate=2017-12-05</w:t>
        </w:r>
      </w:hyperlink>
    </w:p>
    <w:p w14:paraId="10868C4D" w14:textId="77777777" w:rsidR="00BA5F54" w:rsidRDefault="00BA5F54" w:rsidP="00BA5F54">
      <w:pPr>
        <w:jc w:val="both"/>
      </w:pPr>
      <w:r>
        <w:rPr>
          <w:rFonts w:hint="eastAsia"/>
        </w:rPr>
        <w:t>Pc, Mobile</w:t>
      </w:r>
      <w:r>
        <w:rPr>
          <w:rFonts w:hint="eastAsia"/>
        </w:rPr>
        <w:t>都支持</w:t>
      </w:r>
      <w:r>
        <w:rPr>
          <w:rFonts w:hint="eastAsia"/>
        </w:rPr>
        <w:t xml:space="preserve">, </w:t>
      </w:r>
      <w:r>
        <w:rPr>
          <w:rFonts w:hint="eastAsia"/>
        </w:rPr>
        <w:t>只需要切换不同的域名</w:t>
      </w:r>
    </w:p>
    <w:p w14:paraId="14C124FE" w14:textId="77777777" w:rsidR="00BA5F54" w:rsidRDefault="00BA5F54" w:rsidP="00BA5F54">
      <w:pPr>
        <w:jc w:val="both"/>
      </w:pPr>
    </w:p>
    <w:p w14:paraId="50B4CE88" w14:textId="694769D6" w:rsidR="00BA5F54" w:rsidRPr="00AA2F33" w:rsidRDefault="00BA5F54" w:rsidP="00BA5F54">
      <w:pPr>
        <w:jc w:val="both"/>
        <w:rPr>
          <w:rFonts w:ascii="DengXian" w:eastAsia="DengXian" w:hAnsi="DengXian"/>
          <w:color w:val="FF0000"/>
          <w:sz w:val="28"/>
          <w:szCs w:val="28"/>
        </w:rPr>
      </w:pPr>
      <w:r w:rsidRPr="00BA5F54">
        <w:rPr>
          <w:rFonts w:hint="eastAsia"/>
          <w:color w:val="FF0000"/>
        </w:rPr>
        <w:t>如果</w:t>
      </w:r>
      <w:r w:rsidRPr="00BA5F54">
        <w:rPr>
          <w:rFonts w:hint="eastAsia"/>
          <w:color w:val="FF0000"/>
        </w:rPr>
        <w:t>Campaign</w:t>
      </w:r>
      <w:r w:rsidRPr="00BA5F54">
        <w:rPr>
          <w:rFonts w:hint="eastAsia"/>
          <w:color w:val="FF0000"/>
        </w:rPr>
        <w:t>页面有广告参数</w:t>
      </w:r>
      <w:r w:rsidRPr="00BA5F54">
        <w:rPr>
          <w:rFonts w:hint="eastAsia"/>
          <w:color w:val="FF0000"/>
        </w:rPr>
        <w:t xml:space="preserve">hmsr, hmpl, hmcu, hmkw, hmci, </w:t>
      </w:r>
      <w:r w:rsidR="00ED1C06">
        <w:rPr>
          <w:rFonts w:hint="eastAsia"/>
          <w:color w:val="FF0000"/>
        </w:rPr>
        <w:t>cs6</w:t>
      </w:r>
      <w:r w:rsidRPr="00BA5F54">
        <w:rPr>
          <w:rFonts w:hint="eastAsia"/>
          <w:color w:val="FF0000"/>
        </w:rPr>
        <w:t>需要讲这次参数一起拼接在</w:t>
      </w:r>
      <w:r w:rsidRPr="00BA5F54">
        <w:rPr>
          <w:rFonts w:hint="eastAsia"/>
          <w:color w:val="FF0000"/>
        </w:rPr>
        <w:t>url</w:t>
      </w:r>
      <w:r w:rsidRPr="00BA5F54">
        <w:rPr>
          <w:rFonts w:hint="eastAsia"/>
          <w:color w:val="FF0000"/>
        </w:rPr>
        <w:t>参数上</w:t>
      </w:r>
    </w:p>
    <w:p w14:paraId="0E28F533" w14:textId="77777777" w:rsidR="00BA5F54" w:rsidRDefault="00BA5F54" w:rsidP="00BA5F54"/>
    <w:p w14:paraId="094C8A55" w14:textId="0ACB996D" w:rsidR="0061446B" w:rsidRDefault="0061446B" w:rsidP="00BA5F54">
      <w:pPr>
        <w:rPr>
          <w:rFonts w:asciiTheme="minorHAnsi" w:hAnsiTheme="minorHAnsi" w:cstheme="minorBidi"/>
          <w:color w:val="595959" w:themeColor="text1" w:themeTint="A6"/>
          <w:sz w:val="30"/>
          <w:szCs w:val="30"/>
        </w:rPr>
      </w:pPr>
    </w:p>
    <w:p w14:paraId="3768720E" w14:textId="55362FB3" w:rsidR="0061446B" w:rsidRDefault="0061446B" w:rsidP="0061446B">
      <w:pPr>
        <w:pStyle w:val="afc"/>
        <w:numPr>
          <w:ilvl w:val="0"/>
          <w:numId w:val="5"/>
        </w:numPr>
        <w:ind w:firstLineChars="0"/>
        <w:rPr>
          <w:lang w:val="en-US"/>
        </w:rPr>
      </w:pPr>
      <w:r>
        <w:rPr>
          <w:rFonts w:hint="eastAsia"/>
          <w:lang w:val="en-US"/>
        </w:rPr>
        <w:t>检查用户是否有已经付款的订单</w:t>
      </w:r>
    </w:p>
    <w:p w14:paraId="3FC9AFC2" w14:textId="77777777" w:rsidR="0061446B" w:rsidRDefault="0061446B" w:rsidP="00BA5F54">
      <w:pPr>
        <w:rPr>
          <w:rFonts w:asciiTheme="minorHAnsi" w:hAnsiTheme="minorHAnsi" w:cstheme="minorBidi"/>
          <w:color w:val="595959" w:themeColor="text1" w:themeTint="A6"/>
          <w:sz w:val="30"/>
          <w:szCs w:val="30"/>
        </w:rPr>
      </w:pPr>
    </w:p>
    <w:p w14:paraId="103B1D60" w14:textId="1B4041E1" w:rsidR="0061446B" w:rsidRDefault="0061446B" w:rsidP="0061446B">
      <w:r>
        <w:rPr>
          <w:rFonts w:hint="eastAsia"/>
        </w:rPr>
        <w:t xml:space="preserve">Url: </w:t>
      </w:r>
      <w:hyperlink r:id="rId16" w:history="1">
        <w:r w:rsidRPr="005A4336">
          <w:rPr>
            <w:rStyle w:val="afa"/>
          </w:rPr>
          <w:t>http</w:t>
        </w:r>
        <w:r w:rsidRPr="005A4336">
          <w:rPr>
            <w:rStyle w:val="afa"/>
            <w:rFonts w:hint="eastAsia"/>
          </w:rPr>
          <w:t>s</w:t>
        </w:r>
        <w:r w:rsidRPr="005A4336">
          <w:rPr>
            <w:rStyle w:val="afa"/>
          </w:rPr>
          <w:t>://www.rcclchina.com.cn/Rccl.Campaign/Campaign/</w:t>
        </w:r>
        <w:r>
          <w:rPr>
            <w:rStyle w:val="afa"/>
            <w:rFonts w:hint="eastAsia"/>
          </w:rPr>
          <w:t>Che</w:t>
        </w:r>
        <w:r>
          <w:rPr>
            <w:rStyle w:val="afa"/>
          </w:rPr>
          <w:t>ckUserH</w:t>
        </w:r>
        <w:r>
          <w:rPr>
            <w:rStyle w:val="afa"/>
            <w:rFonts w:hint="eastAsia"/>
          </w:rPr>
          <w:t>as</w:t>
        </w:r>
        <w:r>
          <w:rPr>
            <w:rStyle w:val="afa"/>
          </w:rPr>
          <w:t>Booked</w:t>
        </w:r>
      </w:hyperlink>
    </w:p>
    <w:p w14:paraId="46E2B6BA" w14:textId="2C22C603" w:rsidR="0061446B" w:rsidRDefault="0061446B" w:rsidP="0061446B">
      <w:r>
        <w:t>GET</w:t>
      </w:r>
      <w:r>
        <w:rPr>
          <w:rFonts w:hint="eastAsia"/>
        </w:rPr>
        <w:t>提交</w:t>
      </w:r>
    </w:p>
    <w:p w14:paraId="0288E906" w14:textId="77777777" w:rsidR="0061446B" w:rsidRDefault="0061446B" w:rsidP="0061446B">
      <w:r>
        <w:rPr>
          <w:rFonts w:hint="eastAsia"/>
        </w:rPr>
        <w:t>请求参数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61446B" w14:paraId="536F966E" w14:textId="77777777" w:rsidTr="00C54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9602A6C" w14:textId="77777777" w:rsidR="0061446B" w:rsidRDefault="0061446B" w:rsidP="00C548D5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5948679F" w14:textId="77777777" w:rsidR="0061446B" w:rsidRDefault="0061446B" w:rsidP="00C54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49BC2F4E" w14:textId="77777777" w:rsidR="0061446B" w:rsidRDefault="0061446B" w:rsidP="00C54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446B" w14:paraId="4647E419" w14:textId="77777777" w:rsidTr="00C5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7AEAE4A8" w14:textId="77777777" w:rsidR="0061446B" w:rsidRDefault="0061446B" w:rsidP="00C548D5">
            <w:r w:rsidRPr="000142A7">
              <w:t>campaignId</w:t>
            </w:r>
          </w:p>
        </w:tc>
        <w:tc>
          <w:tcPr>
            <w:tcW w:w="2616" w:type="dxa"/>
          </w:tcPr>
          <w:p w14:paraId="2052F40C" w14:textId="77777777" w:rsidR="0061446B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2969434F" w14:textId="77777777" w:rsidR="0061446B" w:rsidRPr="00623D5C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2A7">
              <w:t>Campaign</w:t>
            </w:r>
            <w:r>
              <w:rPr>
                <w:rFonts w:hint="eastAsia"/>
              </w:rPr>
              <w:t>令牌</w:t>
            </w:r>
          </w:p>
        </w:tc>
      </w:tr>
      <w:tr w:rsidR="0061446B" w14:paraId="633D0ED3" w14:textId="77777777" w:rsidTr="00C548D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4F0667FA" w14:textId="5CFA8989" w:rsidR="0061446B" w:rsidRPr="000142A7" w:rsidRDefault="0061446B" w:rsidP="00C548D5">
            <w:r>
              <w:t>accessToken</w:t>
            </w:r>
          </w:p>
        </w:tc>
        <w:tc>
          <w:tcPr>
            <w:tcW w:w="2616" w:type="dxa"/>
          </w:tcPr>
          <w:p w14:paraId="43CFB3F1" w14:textId="77777777" w:rsidR="0061446B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12370164" w14:textId="77777777" w:rsidR="0061446B" w:rsidRPr="000142A7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</w:tbl>
    <w:p w14:paraId="30107619" w14:textId="77777777" w:rsidR="0061446B" w:rsidRDefault="0061446B" w:rsidP="0061446B"/>
    <w:p w14:paraId="028F7880" w14:textId="77777777" w:rsidR="0061446B" w:rsidRDefault="0061446B" w:rsidP="0061446B">
      <w:r>
        <w:rPr>
          <w:rFonts w:hint="eastAsia"/>
        </w:rPr>
        <w:t>返回参数</w:t>
      </w:r>
      <w:r>
        <w:rPr>
          <w:rFonts w:hint="eastAsia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2"/>
        <w:gridCol w:w="2616"/>
        <w:gridCol w:w="3149"/>
      </w:tblGrid>
      <w:tr w:rsidR="0061446B" w14:paraId="72717C6A" w14:textId="77777777" w:rsidTr="00C54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550E6AB0" w14:textId="77777777" w:rsidR="0061446B" w:rsidRDefault="0061446B" w:rsidP="00C548D5">
            <w:r>
              <w:rPr>
                <w:rFonts w:hint="eastAsia"/>
              </w:rPr>
              <w:t>参数</w:t>
            </w:r>
          </w:p>
        </w:tc>
        <w:tc>
          <w:tcPr>
            <w:tcW w:w="2616" w:type="dxa"/>
          </w:tcPr>
          <w:p w14:paraId="251FD7E1" w14:textId="77777777" w:rsidR="0061446B" w:rsidRDefault="0061446B" w:rsidP="00C54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149" w:type="dxa"/>
          </w:tcPr>
          <w:p w14:paraId="51A99978" w14:textId="77777777" w:rsidR="0061446B" w:rsidRDefault="0061446B" w:rsidP="00C54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446B" w14:paraId="317598A9" w14:textId="77777777" w:rsidTr="00C54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6BED6F6" w14:textId="77777777" w:rsidR="0061446B" w:rsidRDefault="0061446B" w:rsidP="00C548D5">
            <w:r>
              <w:rPr>
                <w:rFonts w:hint="eastAsia"/>
              </w:rPr>
              <w:lastRenderedPageBreak/>
              <w:t>success</w:t>
            </w:r>
          </w:p>
        </w:tc>
        <w:tc>
          <w:tcPr>
            <w:tcW w:w="2616" w:type="dxa"/>
          </w:tcPr>
          <w:p w14:paraId="624956EF" w14:textId="77777777" w:rsidR="0061446B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3298F82D" w14:textId="77777777" w:rsidR="0061446B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请求是否成功</w:t>
            </w:r>
            <w:r>
              <w:rPr>
                <w:rFonts w:hint="eastAsia"/>
              </w:rPr>
              <w:t xml:space="preserve"> </w:t>
            </w:r>
          </w:p>
        </w:tc>
      </w:tr>
      <w:tr w:rsidR="0061446B" w14:paraId="58044C05" w14:textId="77777777" w:rsidTr="00C548D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076E5BB9" w14:textId="77777777" w:rsidR="0061446B" w:rsidRDefault="0061446B" w:rsidP="00C548D5">
            <w:r>
              <w:rPr>
                <w:rFonts w:hint="eastAsia"/>
              </w:rPr>
              <w:t>er</w:t>
            </w:r>
            <w:r>
              <w:t>rMsg</w:t>
            </w:r>
          </w:p>
        </w:tc>
        <w:tc>
          <w:tcPr>
            <w:tcW w:w="2616" w:type="dxa"/>
          </w:tcPr>
          <w:p w14:paraId="2FC170E5" w14:textId="77777777" w:rsidR="0061446B" w:rsidRPr="00E66F4B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149" w:type="dxa"/>
          </w:tcPr>
          <w:p w14:paraId="2B14CCDF" w14:textId="77777777" w:rsidR="0061446B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</w:t>
            </w:r>
          </w:p>
        </w:tc>
      </w:tr>
      <w:tr w:rsidR="0061446B" w14:paraId="15F69A16" w14:textId="77777777" w:rsidTr="00C548D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3057AB3D" w14:textId="22B1859A" w:rsidR="0061446B" w:rsidRDefault="0061446B" w:rsidP="00C548D5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16" w:type="dxa"/>
          </w:tcPr>
          <w:p w14:paraId="2E5109AB" w14:textId="09D66CF1" w:rsidR="0061446B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75ECBC09" w14:textId="4D5EF660" w:rsidR="0061446B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有已经付款订单，</w:t>
            </w: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，没有付款订单</w:t>
            </w:r>
          </w:p>
        </w:tc>
      </w:tr>
      <w:tr w:rsidR="0061446B" w14:paraId="229B0DC3" w14:textId="77777777" w:rsidTr="00C548D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2" w:type="dxa"/>
          </w:tcPr>
          <w:p w14:paraId="37E540D2" w14:textId="77777777" w:rsidR="0061446B" w:rsidRDefault="0061446B" w:rsidP="00C548D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616" w:type="dxa"/>
          </w:tcPr>
          <w:p w14:paraId="70F48C6E" w14:textId="77777777" w:rsidR="0061446B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149" w:type="dxa"/>
          </w:tcPr>
          <w:p w14:paraId="70BC577C" w14:textId="77777777" w:rsidR="0061446B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接口代码</w:t>
            </w:r>
          </w:p>
          <w:p w14:paraId="0475363F" w14:textId="77777777" w:rsidR="0061446B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0: </w:t>
            </w:r>
            <w:r>
              <w:rPr>
                <w:rFonts w:hint="eastAsia"/>
              </w:rPr>
              <w:t>成功</w:t>
            </w:r>
          </w:p>
          <w:p w14:paraId="1FAECEA7" w14:textId="77777777" w:rsidR="0061446B" w:rsidRDefault="0061446B" w:rsidP="00C54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用户不存在</w:t>
            </w:r>
          </w:p>
          <w:p w14:paraId="3F5E6024" w14:textId="4D133755" w:rsidR="0061446B" w:rsidRDefault="0061446B" w:rsidP="0061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10: CampaignId</w:t>
            </w:r>
            <w:r>
              <w:rPr>
                <w:rFonts w:hint="eastAsia"/>
              </w:rPr>
              <w:t>不合法</w:t>
            </w:r>
          </w:p>
        </w:tc>
      </w:tr>
    </w:tbl>
    <w:p w14:paraId="5C14422A" w14:textId="77777777" w:rsidR="0061446B" w:rsidRPr="00BA5F54" w:rsidRDefault="0061446B" w:rsidP="00BA5F54"/>
    <w:sectPr w:rsidR="0061446B" w:rsidRPr="00BA5F54">
      <w:footerReference w:type="default" r:id="rId1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77889" w14:textId="77777777" w:rsidR="00C43A17" w:rsidRDefault="00C43A17">
      <w:r>
        <w:separator/>
      </w:r>
    </w:p>
    <w:p w14:paraId="1857E35C" w14:textId="77777777" w:rsidR="00C43A17" w:rsidRDefault="00C43A17"/>
  </w:endnote>
  <w:endnote w:type="continuationSeparator" w:id="0">
    <w:p w14:paraId="3DE2DAD5" w14:textId="77777777" w:rsidR="00C43A17" w:rsidRDefault="00C43A17">
      <w:r>
        <w:continuationSeparator/>
      </w:r>
    </w:p>
    <w:p w14:paraId="42F1EF6D" w14:textId="77777777" w:rsidR="00C43A17" w:rsidRDefault="00C43A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CFF04A" w14:textId="77777777" w:rsidR="00730D66" w:rsidRDefault="00730D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B11FC" w14:textId="77777777" w:rsidR="00C43A17" w:rsidRDefault="00C43A17">
      <w:r>
        <w:separator/>
      </w:r>
    </w:p>
    <w:p w14:paraId="3EBDBE79" w14:textId="77777777" w:rsidR="00C43A17" w:rsidRDefault="00C43A17"/>
  </w:footnote>
  <w:footnote w:type="continuationSeparator" w:id="0">
    <w:p w14:paraId="2864C6FE" w14:textId="77777777" w:rsidR="00C43A17" w:rsidRDefault="00C43A17">
      <w:r>
        <w:continuationSeparator/>
      </w:r>
    </w:p>
    <w:p w14:paraId="3D32B74B" w14:textId="77777777" w:rsidR="00C43A17" w:rsidRDefault="00C43A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5737D3"/>
    <w:multiLevelType w:val="hybridMultilevel"/>
    <w:tmpl w:val="20D4AC3A"/>
    <w:lvl w:ilvl="0" w:tplc="656690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837FA"/>
    <w:multiLevelType w:val="hybridMultilevel"/>
    <w:tmpl w:val="B8728282"/>
    <w:lvl w:ilvl="0" w:tplc="C120A4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DB40282"/>
    <w:multiLevelType w:val="hybridMultilevel"/>
    <w:tmpl w:val="B8728282"/>
    <w:lvl w:ilvl="0" w:tplc="C120A4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56862A3"/>
    <w:multiLevelType w:val="hybridMultilevel"/>
    <w:tmpl w:val="B8728282"/>
    <w:lvl w:ilvl="0" w:tplc="C120A4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BF83405"/>
    <w:multiLevelType w:val="hybridMultilevel"/>
    <w:tmpl w:val="EB7A32E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BF3BED"/>
    <w:multiLevelType w:val="hybridMultilevel"/>
    <w:tmpl w:val="B8728282"/>
    <w:lvl w:ilvl="0" w:tplc="C120A4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DE90ADA"/>
    <w:multiLevelType w:val="hybridMultilevel"/>
    <w:tmpl w:val="E2907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00"/>
    <w:rsid w:val="000142A7"/>
    <w:rsid w:val="00015EB0"/>
    <w:rsid w:val="00017247"/>
    <w:rsid w:val="00046D9A"/>
    <w:rsid w:val="000527F7"/>
    <w:rsid w:val="000C2349"/>
    <w:rsid w:val="001511F6"/>
    <w:rsid w:val="001610BE"/>
    <w:rsid w:val="001A24D3"/>
    <w:rsid w:val="001C5679"/>
    <w:rsid w:val="001D31F2"/>
    <w:rsid w:val="00277968"/>
    <w:rsid w:val="00303192"/>
    <w:rsid w:val="00326EEE"/>
    <w:rsid w:val="00336242"/>
    <w:rsid w:val="00367209"/>
    <w:rsid w:val="003820FC"/>
    <w:rsid w:val="00393C30"/>
    <w:rsid w:val="003978B7"/>
    <w:rsid w:val="003B77EA"/>
    <w:rsid w:val="004002B1"/>
    <w:rsid w:val="004E7F18"/>
    <w:rsid w:val="005070D1"/>
    <w:rsid w:val="00512D88"/>
    <w:rsid w:val="00533586"/>
    <w:rsid w:val="00547C66"/>
    <w:rsid w:val="005A76E1"/>
    <w:rsid w:val="005D69CD"/>
    <w:rsid w:val="006019B3"/>
    <w:rsid w:val="0061446B"/>
    <w:rsid w:val="00623D5C"/>
    <w:rsid w:val="00640E07"/>
    <w:rsid w:val="006A1F89"/>
    <w:rsid w:val="006C0AE1"/>
    <w:rsid w:val="00700C09"/>
    <w:rsid w:val="00713E00"/>
    <w:rsid w:val="00730D66"/>
    <w:rsid w:val="00732E65"/>
    <w:rsid w:val="00736B48"/>
    <w:rsid w:val="00752BDA"/>
    <w:rsid w:val="00802DA4"/>
    <w:rsid w:val="008A5F4C"/>
    <w:rsid w:val="008B5073"/>
    <w:rsid w:val="008F652C"/>
    <w:rsid w:val="0093307B"/>
    <w:rsid w:val="00950408"/>
    <w:rsid w:val="009725CA"/>
    <w:rsid w:val="00985ED8"/>
    <w:rsid w:val="00A1295D"/>
    <w:rsid w:val="00A46F6A"/>
    <w:rsid w:val="00A52641"/>
    <w:rsid w:val="00AA2F33"/>
    <w:rsid w:val="00AE1210"/>
    <w:rsid w:val="00AE4876"/>
    <w:rsid w:val="00B16B1B"/>
    <w:rsid w:val="00B42359"/>
    <w:rsid w:val="00B429B9"/>
    <w:rsid w:val="00BA3085"/>
    <w:rsid w:val="00BA5F54"/>
    <w:rsid w:val="00BB42D4"/>
    <w:rsid w:val="00BB6633"/>
    <w:rsid w:val="00C35F1A"/>
    <w:rsid w:val="00C43A17"/>
    <w:rsid w:val="00C759E4"/>
    <w:rsid w:val="00C9613D"/>
    <w:rsid w:val="00CA43C3"/>
    <w:rsid w:val="00CD2F45"/>
    <w:rsid w:val="00D252A0"/>
    <w:rsid w:val="00E66F4B"/>
    <w:rsid w:val="00E86163"/>
    <w:rsid w:val="00E93E1A"/>
    <w:rsid w:val="00EC7F15"/>
    <w:rsid w:val="00ED1C06"/>
    <w:rsid w:val="00ED2900"/>
    <w:rsid w:val="00ED52DA"/>
    <w:rsid w:val="00F8362E"/>
    <w:rsid w:val="00FA221C"/>
    <w:rsid w:val="00FB5956"/>
    <w:rsid w:val="00FC06E4"/>
    <w:rsid w:val="00FE4BAE"/>
    <w:rsid w:val="00FE5687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907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303192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ED2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3"/>
    <w:uiPriority w:val="46"/>
    <w:rsid w:val="00ED29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c">
    <w:name w:val="List Paragraph"/>
    <w:basedOn w:val="a1"/>
    <w:uiPriority w:val="34"/>
    <w:unhideWhenUsed/>
    <w:qFormat/>
    <w:rsid w:val="008A5F4C"/>
    <w:pPr>
      <w:spacing w:after="120" w:line="259" w:lineRule="auto"/>
      <w:ind w:firstLineChars="200" w:firstLine="420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styleId="afd">
    <w:name w:val="FollowedHyperlink"/>
    <w:basedOn w:val="a2"/>
    <w:uiPriority w:val="99"/>
    <w:semiHidden/>
    <w:unhideWhenUsed/>
    <w:rsid w:val="001C5679"/>
    <w:rPr>
      <w:color w:val="214C5E" w:themeColor="followedHyperlink"/>
      <w:u w:val="single"/>
    </w:rPr>
  </w:style>
  <w:style w:type="character" w:customStyle="1" w:styleId="apple-converted-space">
    <w:name w:val="apple-converted-space"/>
    <w:basedOn w:val="a2"/>
    <w:rsid w:val="00AA2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cclchina.com.cn/Rccl.Campaign/Campaign/SendSms" TargetMode="External"/><Relationship Id="rId13" Type="http://schemas.openxmlformats.org/officeDocument/2006/relationships/hyperlink" Target="https://www.rcclchina.com.cn/Rccl.Campaign/Campaign/DeleteWishLi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cclchina.com.cn/api/Orchard.Rccl.Users/LoginApi/CheckRegistedByOpenId?openId=%7bopenId%7d" TargetMode="External"/><Relationship Id="rId12" Type="http://schemas.openxmlformats.org/officeDocument/2006/relationships/hyperlink" Target="https://www.rcclchina.com.cn/Rccl.Campaign/Campaign/CreateWishLis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rcclchina.com.cn/Rccl.Campaign/Campaign/DeleteWish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bile.rcclchina.com.cn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cclchina.com.cn/Rccl.Cruise/CruiseDetail?shipCode=QN&amp;sailDate=2017-12-05" TargetMode="External"/><Relationship Id="rId10" Type="http://schemas.openxmlformats.org/officeDocument/2006/relationships/hyperlink" Target="https://mobile.rcclchina.com.c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cclchina.com.cn/" TargetMode="Externa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jj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37</TotalTime>
  <Pages>9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王佳骏</dc:creator>
  <cp:keywords/>
  <dc:description/>
  <cp:lastModifiedBy>Jiajun Wang</cp:lastModifiedBy>
  <cp:revision>26</cp:revision>
  <dcterms:created xsi:type="dcterms:W3CDTF">2017-11-23T03:58:00Z</dcterms:created>
  <dcterms:modified xsi:type="dcterms:W3CDTF">2018-10-30T08:21:00Z</dcterms:modified>
</cp:coreProperties>
</file>